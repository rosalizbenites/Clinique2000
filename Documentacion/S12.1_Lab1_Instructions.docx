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427F36" w14:textId="17F1187B" w:rsidR="00D26CE9" w:rsidRPr="00460B53" w:rsidRDefault="00195EDD" w:rsidP="00497FB0">
      <w:pPr>
        <w:pStyle w:val="Titre"/>
      </w:pPr>
      <w:r w:rsidRPr="00460B53">
        <w:t>Laboratoire</w:t>
      </w:r>
      <w:r w:rsidR="00497FB0" w:rsidRPr="00460B53">
        <w:t xml:space="preserve">: </w:t>
      </w:r>
      <w:r w:rsidR="00F71F99">
        <w:t>Authentification</w:t>
      </w:r>
    </w:p>
    <w:p w14:paraId="7F1714C1" w14:textId="77777777" w:rsidR="00497FB0" w:rsidRPr="005E6EC6" w:rsidRDefault="00497FB0" w:rsidP="00497FB0">
      <w:pPr>
        <w:pStyle w:val="Titre1"/>
      </w:pPr>
      <w:r w:rsidRPr="005E6EC6">
        <w:t>Objectif(s)</w:t>
      </w:r>
    </w:p>
    <w:p w14:paraId="15D0FF0D" w14:textId="1DE6BBC1" w:rsidR="002E4188" w:rsidRDefault="00F71F99" w:rsidP="00636158">
      <w:pPr>
        <w:pStyle w:val="Paragraphedeliste"/>
        <w:numPr>
          <w:ilvl w:val="0"/>
          <w:numId w:val="3"/>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MS Identity</w:t>
      </w:r>
    </w:p>
    <w:p w14:paraId="7DAF6D0D" w14:textId="44C0A577" w:rsidR="00F71F99" w:rsidRPr="00B714AF" w:rsidRDefault="00E02E9D" w:rsidP="00636158">
      <w:pPr>
        <w:pStyle w:val="Paragraphedeliste"/>
        <w:numPr>
          <w:ilvl w:val="0"/>
          <w:numId w:val="3"/>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Authentification</w:t>
      </w:r>
    </w:p>
    <w:p w14:paraId="3F420A70" w14:textId="77777777" w:rsidR="00497FB0" w:rsidRDefault="00497FB0" w:rsidP="00497FB0"/>
    <w:p w14:paraId="78384D09" w14:textId="77777777" w:rsidR="00C417BE" w:rsidRDefault="00C417BE" w:rsidP="00C417BE">
      <w:pPr>
        <w:pStyle w:val="Titre1"/>
      </w:pPr>
      <w:r>
        <w:t>Créer la branche de la fonctionnalité</w:t>
      </w:r>
    </w:p>
    <w:p w14:paraId="22F05B51" w14:textId="77777777" w:rsidR="00C417BE" w:rsidRDefault="00C417BE" w:rsidP="00C417BE">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79EBEE71" w14:textId="77777777" w:rsidR="00C417BE" w:rsidRPr="00364654" w:rsidRDefault="00C417BE" w:rsidP="00636158">
      <w:pPr>
        <w:pStyle w:val="Paragraphedeliste"/>
        <w:numPr>
          <w:ilvl w:val="0"/>
          <w:numId w:val="2"/>
        </w:numPr>
        <w:spacing w:before="0" w:after="160" w:line="259" w:lineRule="auto"/>
      </w:pPr>
      <w:r w:rsidRPr="00364654">
        <w:t>Dans Gitkraken, clonez le repository </w:t>
      </w:r>
    </w:p>
    <w:p w14:paraId="6B2751D8" w14:textId="77777777" w:rsidR="00C417BE" w:rsidRPr="00364654" w:rsidRDefault="00C417BE" w:rsidP="00636158">
      <w:pPr>
        <w:pStyle w:val="Paragraphedeliste"/>
        <w:numPr>
          <w:ilvl w:val="1"/>
          <w:numId w:val="2"/>
        </w:numPr>
        <w:spacing w:before="0" w:after="160" w:line="259" w:lineRule="auto"/>
      </w:pPr>
      <w:r w:rsidRPr="00364654">
        <w:t>Soit via URL </w:t>
      </w:r>
    </w:p>
    <w:p w14:paraId="5E7BC1C7" w14:textId="77777777" w:rsidR="00C417BE" w:rsidRPr="00364654" w:rsidRDefault="00C417BE" w:rsidP="00636158">
      <w:pPr>
        <w:pStyle w:val="Paragraphedeliste"/>
        <w:numPr>
          <w:ilvl w:val="1"/>
          <w:numId w:val="2"/>
        </w:numPr>
        <w:spacing w:before="0" w:after="160" w:line="259" w:lineRule="auto"/>
      </w:pPr>
      <w:r w:rsidRPr="00364654">
        <w:t>Soit via GitHub.com </w:t>
      </w:r>
    </w:p>
    <w:p w14:paraId="4CC5E84D" w14:textId="77777777" w:rsidR="00C417BE" w:rsidRPr="00364654" w:rsidRDefault="00C417BE" w:rsidP="00636158">
      <w:pPr>
        <w:pStyle w:val="Paragraphedeliste"/>
        <w:numPr>
          <w:ilvl w:val="0"/>
          <w:numId w:val="2"/>
        </w:numPr>
        <w:spacing w:before="0" w:after="160" w:line="259" w:lineRule="auto"/>
      </w:pPr>
      <w:r w:rsidRPr="00364654">
        <w:t>Ouvrez le repository (OK) </w:t>
      </w:r>
    </w:p>
    <w:p w14:paraId="5F6DB939" w14:textId="77777777" w:rsidR="00C417BE" w:rsidRDefault="00C417BE" w:rsidP="00C417BE">
      <w:pPr>
        <w:pStyle w:val="paragraph"/>
        <w:shd w:val="clear" w:color="auto" w:fill="D7E7F0"/>
        <w:textAlignment w:val="baseline"/>
        <w:rPr>
          <w:caps/>
        </w:rPr>
      </w:pPr>
      <w:r>
        <w:rPr>
          <w:rStyle w:val="normaltextrun"/>
          <w:rFonts w:ascii="Gill Sans MT" w:hAnsi="Gill Sans MT"/>
          <w:caps/>
          <w:sz w:val="20"/>
          <w:szCs w:val="20"/>
          <w:shd w:val="clear" w:color="auto" w:fill="D7E7F0"/>
        </w:rPr>
        <w:t>Création d’une branche pour la fonctionnalité</w:t>
      </w:r>
      <w:r>
        <w:rPr>
          <w:rStyle w:val="eop"/>
          <w:rFonts w:ascii="Gill Sans MT" w:hAnsi="Gill Sans MT"/>
          <w:caps/>
          <w:sz w:val="20"/>
          <w:szCs w:val="20"/>
        </w:rPr>
        <w:t> </w:t>
      </w:r>
    </w:p>
    <w:p w14:paraId="0F67A517" w14:textId="47260BB5" w:rsidR="00C417BE" w:rsidRPr="00364654" w:rsidRDefault="00C417BE" w:rsidP="00636158">
      <w:pPr>
        <w:pStyle w:val="Paragraphedeliste"/>
        <w:numPr>
          <w:ilvl w:val="0"/>
          <w:numId w:val="2"/>
        </w:numPr>
        <w:spacing w:before="0" w:after="160" w:line="259" w:lineRule="auto"/>
      </w:pPr>
      <w:r w:rsidRPr="00364654">
        <w:t xml:space="preserve">Créez une branche appelée </w:t>
      </w:r>
      <w:r w:rsidR="00103BAC" w:rsidRPr="007752B5">
        <w:rPr>
          <w:b/>
          <w:bCs/>
        </w:rPr>
        <w:t>FCT</w:t>
      </w:r>
      <w:r w:rsidR="00103BAC">
        <w:rPr>
          <w:b/>
          <w:bCs/>
        </w:rPr>
        <w:t xml:space="preserve"> _</w:t>
      </w:r>
      <w:r w:rsidR="00E02E9D">
        <w:rPr>
          <w:b/>
          <w:bCs/>
        </w:rPr>
        <w:t>Authentification</w:t>
      </w:r>
    </w:p>
    <w:p w14:paraId="16350D9E" w14:textId="77777777" w:rsidR="00C417BE" w:rsidRDefault="00C417BE" w:rsidP="00636158">
      <w:pPr>
        <w:pStyle w:val="Paragraphedeliste"/>
        <w:numPr>
          <w:ilvl w:val="0"/>
          <w:numId w:val="2"/>
        </w:numPr>
        <w:spacing w:before="0" w:after="160" w:line="259" w:lineRule="auto"/>
      </w:pPr>
      <w:r w:rsidRPr="00364654">
        <w:t>Assurez-vous d'être dans la branche que vous avez créée dans LOCAL </w:t>
      </w:r>
    </w:p>
    <w:p w14:paraId="0C582AF6" w14:textId="77777777" w:rsidR="00C417BE" w:rsidRDefault="00C417BE" w:rsidP="00C417BE"/>
    <w:p w14:paraId="2D74DA90" w14:textId="1B56F7A0" w:rsidR="00C417BE" w:rsidRDefault="00C417BE" w:rsidP="00C417BE">
      <w:pPr>
        <w:rPr>
          <w:i/>
          <w:iCs/>
        </w:rPr>
      </w:pPr>
      <w:r>
        <w:t xml:space="preserve">Dans ce laboratoire, vous aurez </w:t>
      </w:r>
      <w:r w:rsidR="00F620C5">
        <w:t>à</w:t>
      </w:r>
      <w:r>
        <w:t xml:space="preserve"> décider vous-mêmes quand faire les </w:t>
      </w:r>
      <w:r>
        <w:rPr>
          <w:i/>
          <w:iCs/>
        </w:rPr>
        <w:t>Comment, commit, push.</w:t>
      </w:r>
    </w:p>
    <w:p w14:paraId="19C2BCD6" w14:textId="77777777" w:rsidR="00776DB5" w:rsidRPr="00776DB5" w:rsidRDefault="00776DB5" w:rsidP="00C417BE"/>
    <w:p w14:paraId="76F18CD1" w14:textId="61455757" w:rsidR="00C417BE" w:rsidRPr="00FB0743" w:rsidRDefault="00726035" w:rsidP="00C417BE">
      <w:pPr>
        <w:pStyle w:val="Titre1"/>
      </w:pPr>
      <w:r>
        <w:t xml:space="preserve">Configurer </w:t>
      </w:r>
      <w:r w:rsidR="007636CB">
        <w:t>MS Identity</w:t>
      </w:r>
    </w:p>
    <w:p w14:paraId="5898D14E" w14:textId="176A1446" w:rsidR="009E37B3" w:rsidRDefault="006B1A2C" w:rsidP="009E37B3">
      <w:pPr>
        <w:pStyle w:val="Titre2"/>
      </w:pPr>
      <w:r>
        <w:t>Installer les packages</w:t>
      </w:r>
    </w:p>
    <w:p w14:paraId="5D431966" w14:textId="67D07565" w:rsidR="002C22E1" w:rsidRPr="002C22E1" w:rsidRDefault="002C22E1" w:rsidP="00636158">
      <w:pPr>
        <w:pStyle w:val="Paragraphedeliste"/>
        <w:numPr>
          <w:ilvl w:val="0"/>
          <w:numId w:val="5"/>
        </w:numPr>
        <w:spacing w:after="160" w:line="259" w:lineRule="auto"/>
      </w:pPr>
      <w:r w:rsidRPr="002C22E1">
        <w:t>Microsoft.AspNetCore.Identity.EntityFrameworkCore</w:t>
      </w:r>
      <w:r w:rsidR="00480ED5">
        <w:t xml:space="preserve"> 6.</w:t>
      </w:r>
      <w:r w:rsidR="007B2549">
        <w:t>21</w:t>
      </w:r>
    </w:p>
    <w:p w14:paraId="23825795" w14:textId="286FD4D8" w:rsidR="00480ED5" w:rsidRPr="00480ED5" w:rsidRDefault="00480ED5" w:rsidP="00636158">
      <w:pPr>
        <w:pStyle w:val="Paragraphedeliste"/>
        <w:numPr>
          <w:ilvl w:val="0"/>
          <w:numId w:val="5"/>
        </w:numPr>
        <w:spacing w:after="160" w:line="259" w:lineRule="auto"/>
      </w:pPr>
      <w:r w:rsidRPr="00480ED5">
        <w:t xml:space="preserve">Microsoft.AspNetCore.Identity.UI </w:t>
      </w:r>
      <w:r>
        <w:t>6.</w:t>
      </w:r>
      <w:r w:rsidR="007B2549">
        <w:t>21</w:t>
      </w:r>
    </w:p>
    <w:p w14:paraId="7212480E" w14:textId="263278EF" w:rsidR="001A3296" w:rsidRDefault="001A3296" w:rsidP="00063546">
      <w:pPr>
        <w:spacing w:before="0" w:after="160" w:line="259" w:lineRule="auto"/>
        <w:ind w:left="360"/>
      </w:pPr>
    </w:p>
    <w:p w14:paraId="1B770EEE" w14:textId="5D40FFAC" w:rsidR="00063546" w:rsidRDefault="00421943" w:rsidP="00063546">
      <w:pPr>
        <w:pStyle w:val="Titre2"/>
      </w:pPr>
      <w:r>
        <w:t xml:space="preserve">Changer </w:t>
      </w:r>
      <w:r w:rsidR="00EC596C">
        <w:t>l’héritage du DbContext</w:t>
      </w:r>
    </w:p>
    <w:p w14:paraId="4184840C" w14:textId="561D2F3B" w:rsidR="002C22E1" w:rsidRDefault="00EC596C" w:rsidP="00636158">
      <w:pPr>
        <w:pStyle w:val="Paragraphedeliste"/>
        <w:numPr>
          <w:ilvl w:val="0"/>
          <w:numId w:val="6"/>
        </w:numPr>
        <w:spacing w:after="160" w:line="259" w:lineRule="auto"/>
      </w:pPr>
      <w:r>
        <w:t xml:space="preserve">Ouvrez le </w:t>
      </w:r>
      <w:r w:rsidRPr="00EC596C">
        <w:rPr>
          <w:b/>
          <w:bCs/>
        </w:rPr>
        <w:t>ZombiePartyDbContext</w:t>
      </w:r>
    </w:p>
    <w:p w14:paraId="1831B4AC" w14:textId="77777777"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FF"/>
          <w:sz w:val="19"/>
          <w:szCs w:val="19"/>
        </w:rPr>
        <w:t>public</w:t>
      </w:r>
      <w:r w:rsidRPr="00D264E2">
        <w:rPr>
          <w:rFonts w:ascii="Cascadia Mono" w:hAnsi="Cascadia Mono" w:cs="Cascadia Mono"/>
          <w:color w:val="000000"/>
          <w:sz w:val="19"/>
          <w:szCs w:val="19"/>
        </w:rPr>
        <w:t xml:space="preserve"> </w:t>
      </w:r>
      <w:r w:rsidRPr="00D264E2">
        <w:rPr>
          <w:rFonts w:ascii="Cascadia Mono" w:hAnsi="Cascadia Mono" w:cs="Cascadia Mono"/>
          <w:color w:val="0000FF"/>
          <w:sz w:val="19"/>
          <w:szCs w:val="19"/>
        </w:rPr>
        <w:t>class</w:t>
      </w:r>
      <w:r w:rsidRPr="00D264E2">
        <w:rPr>
          <w:rFonts w:ascii="Cascadia Mono" w:hAnsi="Cascadia Mono" w:cs="Cascadia Mono"/>
          <w:color w:val="000000"/>
          <w:sz w:val="19"/>
          <w:szCs w:val="19"/>
        </w:rPr>
        <w:t xml:space="preserve"> </w:t>
      </w:r>
      <w:r w:rsidRPr="00D264E2">
        <w:rPr>
          <w:rFonts w:ascii="Cascadia Mono" w:hAnsi="Cascadia Mono" w:cs="Cascadia Mono"/>
          <w:color w:val="2B91AF"/>
          <w:sz w:val="19"/>
          <w:szCs w:val="19"/>
        </w:rPr>
        <w:t>ZombiePartyDbContext</w:t>
      </w:r>
      <w:r w:rsidRPr="00D264E2">
        <w:rPr>
          <w:rFonts w:ascii="Cascadia Mono" w:hAnsi="Cascadia Mono" w:cs="Cascadia Mono"/>
          <w:color w:val="000000"/>
          <w:sz w:val="19"/>
          <w:szCs w:val="19"/>
        </w:rPr>
        <w:t xml:space="preserve"> : </w:t>
      </w:r>
      <w:r w:rsidRPr="00D74466">
        <w:rPr>
          <w:rFonts w:ascii="Cascadia Mono" w:hAnsi="Cascadia Mono" w:cs="Cascadia Mono"/>
          <w:color w:val="000000"/>
          <w:sz w:val="19"/>
          <w:szCs w:val="19"/>
          <w:highlight w:val="green"/>
        </w:rPr>
        <w:t>Identity</w:t>
      </w:r>
      <w:r w:rsidRPr="00D264E2">
        <w:rPr>
          <w:rFonts w:ascii="Cascadia Mono" w:hAnsi="Cascadia Mono" w:cs="Cascadia Mono"/>
          <w:color w:val="000000"/>
          <w:sz w:val="19"/>
          <w:szCs w:val="19"/>
        </w:rPr>
        <w:t>DbContext</w:t>
      </w:r>
    </w:p>
    <w:p w14:paraId="45ECF616" w14:textId="50399A1C"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w:t>
      </w:r>
    </w:p>
    <w:p w14:paraId="2EA98E66" w14:textId="0B6D0749"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w:t>
      </w:r>
      <w:r w:rsidRPr="00D264E2">
        <w:rPr>
          <w:rFonts w:ascii="Cascadia Mono" w:hAnsi="Cascadia Mono" w:cs="Cascadia Mono"/>
          <w:color w:val="0000FF"/>
          <w:sz w:val="19"/>
          <w:szCs w:val="19"/>
        </w:rPr>
        <w:t>public</w:t>
      </w:r>
      <w:r w:rsidRPr="00D264E2">
        <w:rPr>
          <w:rFonts w:ascii="Cascadia Mono" w:hAnsi="Cascadia Mono" w:cs="Cascadia Mono"/>
          <w:color w:val="000000"/>
          <w:sz w:val="19"/>
          <w:szCs w:val="19"/>
        </w:rPr>
        <w:t xml:space="preserve"> </w:t>
      </w:r>
      <w:r w:rsidRPr="00D264E2">
        <w:rPr>
          <w:rFonts w:ascii="Cascadia Mono" w:hAnsi="Cascadia Mono" w:cs="Cascadia Mono"/>
          <w:color w:val="2B91AF"/>
          <w:sz w:val="19"/>
          <w:szCs w:val="19"/>
        </w:rPr>
        <w:t>ZombiePartyDbContext</w:t>
      </w:r>
      <w:r w:rsidRPr="00D264E2">
        <w:rPr>
          <w:rFonts w:ascii="Cascadia Mono" w:hAnsi="Cascadia Mono" w:cs="Cascadia Mono"/>
          <w:color w:val="000000"/>
          <w:sz w:val="19"/>
          <w:szCs w:val="19"/>
        </w:rPr>
        <w:t xml:space="preserve">(DbContextOptions&lt;ZombiePartyDbContext&gt; options) : </w:t>
      </w:r>
      <w:r w:rsidRPr="00D264E2">
        <w:rPr>
          <w:rFonts w:ascii="Cascadia Mono" w:hAnsi="Cascadia Mono" w:cs="Cascadia Mono"/>
          <w:color w:val="0000FF"/>
          <w:sz w:val="19"/>
          <w:szCs w:val="19"/>
        </w:rPr>
        <w:t>base</w:t>
      </w:r>
      <w:r w:rsidRPr="00D264E2">
        <w:rPr>
          <w:rFonts w:ascii="Cascadia Mono" w:hAnsi="Cascadia Mono" w:cs="Cascadia Mono"/>
          <w:color w:val="000000"/>
          <w:sz w:val="19"/>
          <w:szCs w:val="19"/>
        </w:rPr>
        <w:t>(options)</w:t>
      </w:r>
    </w:p>
    <w:p w14:paraId="39C8A1D1" w14:textId="627ECC38"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w:t>
      </w:r>
    </w:p>
    <w:p w14:paraId="60F4A2B2" w14:textId="77777777"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
    <w:p w14:paraId="2412635A" w14:textId="602F8E13" w:rsidR="00D264E2" w:rsidRPr="00D264E2" w:rsidRDefault="00D264E2" w:rsidP="00D7446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w:t>
      </w:r>
    </w:p>
    <w:p w14:paraId="707A419E" w14:textId="77777777" w:rsidR="00D264E2" w:rsidRDefault="00D264E2" w:rsidP="00D264E2">
      <w:pPr>
        <w:autoSpaceDE w:val="0"/>
        <w:autoSpaceDN w:val="0"/>
        <w:adjustRightInd w:val="0"/>
        <w:spacing w:before="0" w:after="0" w:line="240" w:lineRule="auto"/>
        <w:ind w:left="360"/>
        <w:rPr>
          <w:rFonts w:ascii="Cascadia Mono" w:hAnsi="Cascadia Mono" w:cs="Cascadia Mono"/>
          <w:color w:val="000000"/>
          <w:sz w:val="19"/>
          <w:szCs w:val="19"/>
        </w:rPr>
      </w:pPr>
    </w:p>
    <w:p w14:paraId="4588D1DF" w14:textId="77777777" w:rsidR="00D264E2" w:rsidRDefault="00D264E2" w:rsidP="00D264E2">
      <w:pPr>
        <w:autoSpaceDE w:val="0"/>
        <w:autoSpaceDN w:val="0"/>
        <w:adjustRightInd w:val="0"/>
        <w:spacing w:before="0" w:after="0" w:line="240" w:lineRule="auto"/>
        <w:ind w:left="360"/>
        <w:rPr>
          <w:rFonts w:ascii="Cascadia Mono" w:hAnsi="Cascadia Mono" w:cs="Cascadia Mono"/>
          <w:color w:val="000000"/>
          <w:sz w:val="19"/>
          <w:szCs w:val="19"/>
        </w:rPr>
      </w:pPr>
    </w:p>
    <w:p w14:paraId="69BCE488" w14:textId="77777777" w:rsidR="006D6C85" w:rsidRDefault="006D6C85">
      <w:r>
        <w:br w:type="page"/>
      </w:r>
    </w:p>
    <w:p w14:paraId="60A282D3" w14:textId="5A64D7EF" w:rsidR="00D264E2" w:rsidRPr="006D6C85" w:rsidRDefault="00F22E03" w:rsidP="00636158">
      <w:pPr>
        <w:pStyle w:val="Paragraphedeliste"/>
        <w:numPr>
          <w:ilvl w:val="0"/>
          <w:numId w:val="6"/>
        </w:numPr>
        <w:spacing w:after="160" w:line="259" w:lineRule="auto"/>
      </w:pPr>
      <w:r w:rsidRPr="006D6C85">
        <w:lastRenderedPageBreak/>
        <w:t xml:space="preserve">Ajoutez le code suivant dans </w:t>
      </w:r>
      <w:r w:rsidR="006D6C85" w:rsidRPr="006D6C85">
        <w:t xml:space="preserve">le </w:t>
      </w:r>
      <w:r w:rsidR="006D6C85" w:rsidRPr="002C3645">
        <w:rPr>
          <w:b/>
          <w:bCs/>
        </w:rPr>
        <w:t>DbContext</w:t>
      </w:r>
      <w:r w:rsidR="006D6C85" w:rsidRPr="006D6C85">
        <w:t xml:space="preserve"> afin d’éviter les bogues à la génération des pages </w:t>
      </w:r>
      <w:r w:rsidR="006D6C85" w:rsidRPr="002C3645">
        <w:rPr>
          <w:b/>
          <w:bCs/>
        </w:rPr>
        <w:t>Razor</w:t>
      </w:r>
    </w:p>
    <w:p w14:paraId="1D344702" w14:textId="42715BF7"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4E2">
        <w:rPr>
          <w:rFonts w:ascii="Cascadia Mono" w:hAnsi="Cascadia Mono" w:cs="Cascadia Mono"/>
          <w:color w:val="0000FF"/>
          <w:sz w:val="19"/>
          <w:szCs w:val="19"/>
          <w:lang w:val="en-CA"/>
        </w:rPr>
        <w:t>protected</w:t>
      </w:r>
      <w:r w:rsidRPr="00D264E2">
        <w:rPr>
          <w:rFonts w:ascii="Cascadia Mono" w:hAnsi="Cascadia Mono" w:cs="Cascadia Mono"/>
          <w:color w:val="000000"/>
          <w:sz w:val="19"/>
          <w:szCs w:val="19"/>
          <w:lang w:val="en-CA"/>
        </w:rPr>
        <w:t xml:space="preserve"> </w:t>
      </w:r>
      <w:r w:rsidRPr="00D264E2">
        <w:rPr>
          <w:rFonts w:ascii="Cascadia Mono" w:hAnsi="Cascadia Mono" w:cs="Cascadia Mono"/>
          <w:color w:val="0000FF"/>
          <w:sz w:val="19"/>
          <w:szCs w:val="19"/>
          <w:lang w:val="en-CA"/>
        </w:rPr>
        <w:t>override</w:t>
      </w:r>
      <w:r w:rsidRPr="00D264E2">
        <w:rPr>
          <w:rFonts w:ascii="Cascadia Mono" w:hAnsi="Cascadia Mono" w:cs="Cascadia Mono"/>
          <w:color w:val="000000"/>
          <w:sz w:val="19"/>
          <w:szCs w:val="19"/>
          <w:lang w:val="en-CA"/>
        </w:rPr>
        <w:t xml:space="preserve"> </w:t>
      </w:r>
      <w:r w:rsidRPr="00D264E2">
        <w:rPr>
          <w:rFonts w:ascii="Cascadia Mono" w:hAnsi="Cascadia Mono" w:cs="Cascadia Mono"/>
          <w:color w:val="0000FF"/>
          <w:sz w:val="19"/>
          <w:szCs w:val="19"/>
          <w:lang w:val="en-CA"/>
        </w:rPr>
        <w:t>void</w:t>
      </w:r>
      <w:r w:rsidRPr="00D264E2">
        <w:rPr>
          <w:rFonts w:ascii="Cascadia Mono" w:hAnsi="Cascadia Mono" w:cs="Cascadia Mono"/>
          <w:color w:val="000000"/>
          <w:sz w:val="19"/>
          <w:szCs w:val="19"/>
          <w:lang w:val="en-CA"/>
        </w:rPr>
        <w:t xml:space="preserve"> OnModelCreating(ModelBuilder modelBuilder)</w:t>
      </w:r>
    </w:p>
    <w:p w14:paraId="7994CDE6" w14:textId="20CB7084"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w:t>
      </w:r>
    </w:p>
    <w:p w14:paraId="5CABD6E8" w14:textId="78E3FBBC"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w:t>
      </w:r>
      <w:r w:rsidRPr="006D6C85">
        <w:rPr>
          <w:rFonts w:ascii="Cascadia Mono" w:hAnsi="Cascadia Mono" w:cs="Cascadia Mono"/>
          <w:color w:val="0000FF"/>
          <w:sz w:val="19"/>
          <w:szCs w:val="19"/>
          <w:highlight w:val="green"/>
        </w:rPr>
        <w:t>base</w:t>
      </w:r>
      <w:r w:rsidRPr="006D6C85">
        <w:rPr>
          <w:rFonts w:ascii="Cascadia Mono" w:hAnsi="Cascadia Mono" w:cs="Cascadia Mono"/>
          <w:color w:val="000000"/>
          <w:sz w:val="19"/>
          <w:szCs w:val="19"/>
          <w:highlight w:val="green"/>
        </w:rPr>
        <w:t>.OnModelCreating(modelBuilder);</w:t>
      </w:r>
    </w:p>
    <w:p w14:paraId="476060EA" w14:textId="0AC6F185"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w:t>
      </w:r>
      <w:r w:rsidRPr="00D264E2">
        <w:rPr>
          <w:rFonts w:ascii="Cascadia Mono" w:hAnsi="Cascadia Mono" w:cs="Cascadia Mono"/>
          <w:color w:val="008000"/>
          <w:sz w:val="19"/>
          <w:szCs w:val="19"/>
        </w:rPr>
        <w:t>//Générer des données de départ</w:t>
      </w:r>
    </w:p>
    <w:p w14:paraId="5772DAA8" w14:textId="3B9E186B"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 xml:space="preserve">    modelBuilder.GenerateData();</w:t>
      </w:r>
    </w:p>
    <w:p w14:paraId="6C3B3D37" w14:textId="050B5909" w:rsidR="00D264E2" w:rsidRPr="00D264E2" w:rsidRDefault="00D264E2" w:rsidP="006D6C8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D264E2">
        <w:rPr>
          <w:rFonts w:ascii="Cascadia Mono" w:hAnsi="Cascadia Mono" w:cs="Cascadia Mono"/>
          <w:color w:val="000000"/>
          <w:sz w:val="19"/>
          <w:szCs w:val="19"/>
        </w:rPr>
        <w:t>}</w:t>
      </w:r>
    </w:p>
    <w:p w14:paraId="62FB4D30" w14:textId="77777777" w:rsidR="002C22E1" w:rsidRPr="002C22E1" w:rsidRDefault="002C22E1" w:rsidP="00EC596C">
      <w:pPr>
        <w:spacing w:after="160" w:line="259" w:lineRule="auto"/>
      </w:pPr>
    </w:p>
    <w:p w14:paraId="7D363D3F" w14:textId="5F145839" w:rsidR="00600030" w:rsidRDefault="00BA786D" w:rsidP="00600030">
      <w:pPr>
        <w:pStyle w:val="Titre2"/>
      </w:pPr>
      <w:r>
        <w:t xml:space="preserve">Générer les </w:t>
      </w:r>
      <w:r w:rsidR="00947E2F">
        <w:t>pages Razor MS Identity</w:t>
      </w:r>
    </w:p>
    <w:p w14:paraId="24D8900D" w14:textId="41DAB714" w:rsidR="00600030" w:rsidRPr="00725D7E" w:rsidRDefault="00725D7E" w:rsidP="00636158">
      <w:pPr>
        <w:pStyle w:val="Paragraphedeliste"/>
        <w:numPr>
          <w:ilvl w:val="0"/>
          <w:numId w:val="7"/>
        </w:numPr>
        <w:spacing w:after="160" w:line="259" w:lineRule="auto"/>
      </w:pPr>
      <w:r>
        <w:t xml:space="preserve">Cliquez-droit sur le projet </w:t>
      </w:r>
      <w:r>
        <w:rPr>
          <w:b/>
          <w:bCs/>
        </w:rPr>
        <w:t xml:space="preserve">ZombieParty </w:t>
      </w:r>
    </w:p>
    <w:p w14:paraId="7F4813B6" w14:textId="241A486D" w:rsidR="00725D7E" w:rsidRPr="00BF7AE2" w:rsidRDefault="00725D7E" w:rsidP="00636158">
      <w:pPr>
        <w:pStyle w:val="Paragraphedeliste"/>
        <w:numPr>
          <w:ilvl w:val="0"/>
          <w:numId w:val="7"/>
        </w:numPr>
        <w:spacing w:after="160" w:line="259" w:lineRule="auto"/>
      </w:pPr>
      <w:r>
        <w:t>Choisi</w:t>
      </w:r>
      <w:r w:rsidR="00BF7AE2">
        <w:t xml:space="preserve">ssez </w:t>
      </w:r>
      <w:r w:rsidR="00BF7AE2">
        <w:rPr>
          <w:b/>
          <w:bCs/>
        </w:rPr>
        <w:t>Ajout – Nouvel élément généré automatiquement..</w:t>
      </w:r>
    </w:p>
    <w:p w14:paraId="3CC20BCE" w14:textId="69B9487C" w:rsidR="00BF7AE2" w:rsidRPr="00664279" w:rsidRDefault="00680B6A" w:rsidP="00636158">
      <w:pPr>
        <w:pStyle w:val="Paragraphedeliste"/>
        <w:numPr>
          <w:ilvl w:val="0"/>
          <w:numId w:val="7"/>
        </w:numPr>
        <w:spacing w:after="160" w:line="259" w:lineRule="auto"/>
      </w:pPr>
      <w:r>
        <w:t xml:space="preserve">Sélectionnez </w:t>
      </w:r>
      <w:r>
        <w:rPr>
          <w:b/>
          <w:bCs/>
        </w:rPr>
        <w:t>Identi</w:t>
      </w:r>
      <w:r w:rsidR="00664279">
        <w:rPr>
          <w:b/>
          <w:bCs/>
        </w:rPr>
        <w:t>t</w:t>
      </w:r>
      <w:r>
        <w:rPr>
          <w:b/>
          <w:bCs/>
        </w:rPr>
        <w:t>é</w:t>
      </w:r>
    </w:p>
    <w:p w14:paraId="26F67876" w14:textId="5395E165" w:rsidR="00664279" w:rsidRDefault="00664279" w:rsidP="00664279">
      <w:pPr>
        <w:spacing w:after="160" w:line="259" w:lineRule="auto"/>
      </w:pPr>
      <w:r w:rsidRPr="00664279">
        <w:rPr>
          <w:noProof/>
        </w:rPr>
        <w:drawing>
          <wp:inline distT="0" distB="0" distL="0" distR="0" wp14:anchorId="37F4C705" wp14:editId="23DCED26">
            <wp:extent cx="6400800" cy="4896485"/>
            <wp:effectExtent l="0" t="0" r="0" b="0"/>
            <wp:docPr id="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Logiciel multimédia&#10;&#10;Description générée automatiquement"/>
                    <pic:cNvPicPr/>
                  </pic:nvPicPr>
                  <pic:blipFill>
                    <a:blip r:embed="rId11"/>
                    <a:stretch>
                      <a:fillRect/>
                    </a:stretch>
                  </pic:blipFill>
                  <pic:spPr>
                    <a:xfrm>
                      <a:off x="0" y="0"/>
                      <a:ext cx="6400800" cy="4896485"/>
                    </a:xfrm>
                    <a:prstGeom prst="rect">
                      <a:avLst/>
                    </a:prstGeom>
                  </pic:spPr>
                </pic:pic>
              </a:graphicData>
            </a:graphic>
          </wp:inline>
        </w:drawing>
      </w:r>
    </w:p>
    <w:p w14:paraId="035938F0" w14:textId="77777777" w:rsidR="00365A8B" w:rsidRDefault="00365A8B" w:rsidP="00365A8B"/>
    <w:p w14:paraId="47B6C254" w14:textId="77777777" w:rsidR="00664279" w:rsidRDefault="00664279">
      <w:pPr>
        <w:rPr>
          <w:caps/>
          <w:spacing w:val="15"/>
        </w:rPr>
      </w:pPr>
      <w:r>
        <w:br w:type="page"/>
      </w:r>
    </w:p>
    <w:p w14:paraId="7371D905" w14:textId="6D82A311" w:rsidR="00235BD1" w:rsidRDefault="00235BD1" w:rsidP="00235BD1">
      <w:pPr>
        <w:pStyle w:val="Titre2"/>
      </w:pPr>
      <w:r>
        <w:lastRenderedPageBreak/>
        <w:t>Vérifier l’injection de dépendance</w:t>
      </w:r>
      <w:r w:rsidR="00D172A0">
        <w:t xml:space="preserve"> et ajouter les éléments pour les Razor pages</w:t>
      </w:r>
    </w:p>
    <w:p w14:paraId="4301D5F7" w14:textId="13B3C2CA" w:rsidR="00235BD1" w:rsidRPr="00D172A0" w:rsidRDefault="00D172A0" w:rsidP="00636158">
      <w:pPr>
        <w:pStyle w:val="Paragraphedeliste"/>
        <w:numPr>
          <w:ilvl w:val="0"/>
          <w:numId w:val="8"/>
        </w:numPr>
        <w:spacing w:after="160" w:line="259" w:lineRule="auto"/>
      </w:pPr>
      <w:r>
        <w:t>Ouvrez le fichier</w:t>
      </w:r>
      <w:r w:rsidR="00235BD1">
        <w:t xml:space="preserve"> </w:t>
      </w:r>
      <w:r>
        <w:rPr>
          <w:b/>
          <w:bCs/>
        </w:rPr>
        <w:t>Program</w:t>
      </w:r>
    </w:p>
    <w:p w14:paraId="47560F53" w14:textId="3AC9A742" w:rsidR="00D172A0" w:rsidRDefault="00D172A0" w:rsidP="00636158">
      <w:pPr>
        <w:pStyle w:val="Paragraphedeliste"/>
        <w:numPr>
          <w:ilvl w:val="0"/>
          <w:numId w:val="8"/>
        </w:numPr>
        <w:spacing w:after="160" w:line="259" w:lineRule="auto"/>
      </w:pPr>
      <w:r>
        <w:t>Ajoutez les injections de dépendances</w:t>
      </w:r>
      <w:r w:rsidR="002C12B1">
        <w:t xml:space="preserve"> et les références aux pages Razor</w:t>
      </w:r>
      <w:r w:rsidR="00933416">
        <w:t xml:space="preserve"> et enlevez l’option de la vérification obligatoire par courriel (elle se met automatiquement selon la version)</w:t>
      </w:r>
    </w:p>
    <w:p w14:paraId="7BA82D32" w14:textId="77777777" w:rsidR="002C12B1" w:rsidRPr="00125AB5" w:rsidRDefault="002C12B1" w:rsidP="002C12B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builder.Services.AddDefaultIdentity&lt;IdentityUser&gt;()</w:t>
      </w:r>
    </w:p>
    <w:p w14:paraId="7DDAD6C3" w14:textId="77777777" w:rsidR="002C12B1" w:rsidRPr="00125AB5" w:rsidRDefault="002C12B1" w:rsidP="002C12B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 xml:space="preserve">    .AddEntityFrameworkStores&lt;ZombiePartyDbContext&gt;();</w:t>
      </w:r>
    </w:p>
    <w:p w14:paraId="4F6E03EE" w14:textId="77777777" w:rsidR="002C12B1" w:rsidRPr="00125AB5" w:rsidRDefault="002C12B1" w:rsidP="002C12B1">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highlight w:val="green"/>
          <w:lang w:val="en-CA"/>
        </w:rPr>
        <w:t>builder.Services.AddRazorPages();</w:t>
      </w:r>
    </w:p>
    <w:p w14:paraId="65190A48" w14:textId="0AB59F9E" w:rsidR="002C12B1" w:rsidRPr="00125AB5" w:rsidRDefault="00125AB5" w:rsidP="00636158">
      <w:pPr>
        <w:pStyle w:val="Paragraphedeliste"/>
        <w:numPr>
          <w:ilvl w:val="0"/>
          <w:numId w:val="8"/>
        </w:numPr>
        <w:spacing w:after="160" w:line="259" w:lineRule="auto"/>
      </w:pPr>
      <w:r w:rsidRPr="00125AB5">
        <w:t>Ajoutez les éléments dans l</w:t>
      </w:r>
      <w:r>
        <w:t>e pipeline</w:t>
      </w:r>
    </w:p>
    <w:p w14:paraId="6AB3690C" w14:textId="1426969F"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highlight w:val="green"/>
          <w:lang w:val="en-CA"/>
        </w:rPr>
        <w:t>app.UseAuthentication();</w:t>
      </w:r>
    </w:p>
    <w:p w14:paraId="7FD1F35B" w14:textId="77777777"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app.UseAuthorization();</w:t>
      </w:r>
    </w:p>
    <w:p w14:paraId="3471EFE2" w14:textId="77777777"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p>
    <w:p w14:paraId="120C7477" w14:textId="77777777"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app.MapControllerRoute(</w:t>
      </w:r>
    </w:p>
    <w:p w14:paraId="02DCB806" w14:textId="77777777"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 xml:space="preserve">    name: </w:t>
      </w:r>
      <w:r w:rsidRPr="00125AB5">
        <w:rPr>
          <w:rFonts w:ascii="Cascadia Mono" w:hAnsi="Cascadia Mono" w:cs="Cascadia Mono"/>
          <w:color w:val="A31515"/>
          <w:sz w:val="19"/>
          <w:szCs w:val="19"/>
          <w:lang w:val="en-CA"/>
        </w:rPr>
        <w:t>"default"</w:t>
      </w:r>
      <w:r w:rsidRPr="00125AB5">
        <w:rPr>
          <w:rFonts w:ascii="Cascadia Mono" w:hAnsi="Cascadia Mono" w:cs="Cascadia Mono"/>
          <w:color w:val="000000"/>
          <w:sz w:val="19"/>
          <w:szCs w:val="19"/>
          <w:lang w:val="en-CA"/>
        </w:rPr>
        <w:t>,</w:t>
      </w:r>
    </w:p>
    <w:p w14:paraId="688C79E5" w14:textId="77777777" w:rsidR="00125AB5" w:rsidRP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25AB5">
        <w:rPr>
          <w:rFonts w:ascii="Cascadia Mono" w:hAnsi="Cascadia Mono" w:cs="Cascadia Mono"/>
          <w:color w:val="000000"/>
          <w:sz w:val="19"/>
          <w:szCs w:val="19"/>
          <w:lang w:val="en-CA"/>
        </w:rPr>
        <w:t xml:space="preserve">    pattern: </w:t>
      </w:r>
      <w:r w:rsidRPr="00125AB5">
        <w:rPr>
          <w:rFonts w:ascii="Cascadia Mono" w:hAnsi="Cascadia Mono" w:cs="Cascadia Mono"/>
          <w:color w:val="A31515"/>
          <w:sz w:val="19"/>
          <w:szCs w:val="19"/>
          <w:lang w:val="en-CA"/>
        </w:rPr>
        <w:t>"{controller=Home}/{action=Index}/{id?}"</w:t>
      </w:r>
      <w:r w:rsidRPr="00125AB5">
        <w:rPr>
          <w:rFonts w:ascii="Cascadia Mono" w:hAnsi="Cascadia Mono" w:cs="Cascadia Mono"/>
          <w:color w:val="000000"/>
          <w:sz w:val="19"/>
          <w:szCs w:val="19"/>
          <w:lang w:val="en-CA"/>
        </w:rPr>
        <w:t>);</w:t>
      </w:r>
    </w:p>
    <w:p w14:paraId="702D3D7A" w14:textId="77777777" w:rsid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125AB5">
        <w:rPr>
          <w:rFonts w:ascii="Cascadia Mono" w:hAnsi="Cascadia Mono" w:cs="Cascadia Mono"/>
          <w:color w:val="000000"/>
          <w:sz w:val="19"/>
          <w:szCs w:val="19"/>
          <w:highlight w:val="green"/>
        </w:rPr>
        <w:t>app.MapRazorPages();</w:t>
      </w:r>
    </w:p>
    <w:p w14:paraId="129C68C2" w14:textId="77777777" w:rsidR="00125AB5" w:rsidRDefault="00125AB5"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Pr>
          <w:rFonts w:ascii="Cascadia Mono" w:hAnsi="Cascadia Mono" w:cs="Cascadia Mono"/>
          <w:color w:val="000000"/>
          <w:sz w:val="19"/>
          <w:szCs w:val="19"/>
        </w:rPr>
        <w:t>app.Run();</w:t>
      </w:r>
    </w:p>
    <w:p w14:paraId="50915B8C" w14:textId="77777777" w:rsidR="00235BD1" w:rsidRDefault="00235BD1" w:rsidP="00365A8B"/>
    <w:p w14:paraId="120FF440" w14:textId="5E89757A" w:rsidR="00FD3154" w:rsidRDefault="00FD3154" w:rsidP="00FD3154">
      <w:pPr>
        <w:pStyle w:val="Titre2"/>
      </w:pPr>
      <w:r>
        <w:t xml:space="preserve">Ajouter la vue partielle </w:t>
      </w:r>
      <w:r w:rsidR="00C57C8A">
        <w:t>du login</w:t>
      </w:r>
    </w:p>
    <w:p w14:paraId="529D93AD" w14:textId="77777777" w:rsidR="00C57C8A" w:rsidRDefault="00C57C8A" w:rsidP="00636158">
      <w:pPr>
        <w:pStyle w:val="Paragraphedeliste"/>
        <w:numPr>
          <w:ilvl w:val="0"/>
          <w:numId w:val="9"/>
        </w:numPr>
        <w:spacing w:after="160" w:line="259" w:lineRule="auto"/>
      </w:pPr>
      <w:r>
        <w:t xml:space="preserve">Ouvrez </w:t>
      </w:r>
      <w:r>
        <w:rPr>
          <w:b/>
          <w:bCs/>
        </w:rPr>
        <w:t>_Layout</w:t>
      </w:r>
      <w:r>
        <w:t xml:space="preserve"> </w:t>
      </w:r>
    </w:p>
    <w:p w14:paraId="1075D96E" w14:textId="77777777" w:rsidR="0021499D" w:rsidRPr="0021499D" w:rsidRDefault="00C57C8A" w:rsidP="00636158">
      <w:pPr>
        <w:pStyle w:val="Paragraphedeliste"/>
        <w:numPr>
          <w:ilvl w:val="0"/>
          <w:numId w:val="9"/>
        </w:numPr>
        <w:spacing w:after="160" w:line="259" w:lineRule="auto"/>
      </w:pPr>
      <w:r>
        <w:t xml:space="preserve">Ajoutez la vue partielle </w:t>
      </w:r>
      <w:r w:rsidR="0021499D">
        <w:rPr>
          <w:b/>
          <w:bCs/>
        </w:rPr>
        <w:t>_LoginPartial</w:t>
      </w:r>
    </w:p>
    <w:p w14:paraId="046DF066" w14:textId="77777777" w:rsidR="00785730"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rPr>
      </w:pPr>
      <w:r w:rsidRPr="00785730">
        <w:rPr>
          <w:rFonts w:ascii="Cascadia Mono" w:hAnsi="Cascadia Mono" w:cs="Cascadia Mono"/>
          <w:color w:val="0000FF"/>
          <w:sz w:val="19"/>
          <w:szCs w:val="19"/>
        </w:rPr>
        <w:t>&lt;/</w:t>
      </w:r>
      <w:r w:rsidRPr="00785730">
        <w:rPr>
          <w:rFonts w:ascii="Cascadia Mono" w:hAnsi="Cascadia Mono" w:cs="Cascadia Mono"/>
          <w:color w:val="800000"/>
          <w:sz w:val="19"/>
          <w:szCs w:val="19"/>
        </w:rPr>
        <w:t>ul</w:t>
      </w:r>
      <w:r w:rsidRPr="00785730">
        <w:rPr>
          <w:rFonts w:ascii="Cascadia Mono" w:hAnsi="Cascadia Mono" w:cs="Cascadia Mono"/>
          <w:color w:val="0000FF"/>
          <w:sz w:val="19"/>
          <w:szCs w:val="19"/>
        </w:rPr>
        <w:t>&gt;</w:t>
      </w:r>
    </w:p>
    <w:p w14:paraId="08AC31A1" w14:textId="1F636CE9" w:rsidR="00785730"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highlight w:val="green"/>
          <w:lang w:val="en-CA"/>
        </w:rPr>
      </w:pPr>
      <w:r w:rsidRPr="00785730">
        <w:rPr>
          <w:rFonts w:ascii="Cascadia Mono" w:hAnsi="Cascadia Mono" w:cs="Cascadia Mono"/>
          <w:color w:val="0000FF"/>
          <w:sz w:val="19"/>
          <w:szCs w:val="19"/>
          <w:highlight w:val="green"/>
          <w:lang w:val="en-CA"/>
        </w:rPr>
        <w:t>&lt;</w:t>
      </w:r>
      <w:r w:rsidRPr="00785730">
        <w:rPr>
          <w:rFonts w:ascii="Cascadia Mono" w:hAnsi="Cascadia Mono" w:cs="Cascadia Mono"/>
          <w:color w:val="800000"/>
          <w:sz w:val="19"/>
          <w:szCs w:val="19"/>
          <w:highlight w:val="green"/>
          <w:lang w:val="en-CA"/>
        </w:rPr>
        <w:t>div</w:t>
      </w:r>
      <w:r w:rsidRPr="00785730">
        <w:rPr>
          <w:rFonts w:ascii="Cascadia Mono" w:hAnsi="Cascadia Mono" w:cs="Cascadia Mono"/>
          <w:color w:val="000000"/>
          <w:sz w:val="19"/>
          <w:szCs w:val="19"/>
          <w:highlight w:val="green"/>
          <w:lang w:val="en-CA"/>
        </w:rPr>
        <w:t xml:space="preserve"> </w:t>
      </w:r>
      <w:r w:rsidRPr="00785730">
        <w:rPr>
          <w:rFonts w:ascii="Cascadia Mono" w:hAnsi="Cascadia Mono" w:cs="Cascadia Mono"/>
          <w:color w:val="FF0000"/>
          <w:sz w:val="19"/>
          <w:szCs w:val="19"/>
          <w:highlight w:val="green"/>
          <w:lang w:val="en-CA"/>
        </w:rPr>
        <w:t>class</w:t>
      </w:r>
      <w:r w:rsidRPr="00785730">
        <w:rPr>
          <w:rFonts w:ascii="Cascadia Mono" w:hAnsi="Cascadia Mono" w:cs="Cascadia Mono"/>
          <w:color w:val="0000FF"/>
          <w:sz w:val="19"/>
          <w:szCs w:val="19"/>
          <w:highlight w:val="green"/>
          <w:lang w:val="en-CA"/>
        </w:rPr>
        <w:t>="col-md-2 text-right"&gt;</w:t>
      </w:r>
    </w:p>
    <w:p w14:paraId="50F8A649" w14:textId="17C84E9D" w:rsidR="00785730" w:rsidRPr="00785730" w:rsidRDefault="002C3645"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highlight w:val="green"/>
          <w:lang w:val="en-CA"/>
        </w:rPr>
      </w:pPr>
      <w:r>
        <w:rPr>
          <w:rFonts w:ascii="Cascadia Mono" w:hAnsi="Cascadia Mono" w:cs="Cascadia Mono"/>
          <w:color w:val="0000FF"/>
          <w:sz w:val="19"/>
          <w:szCs w:val="19"/>
          <w:highlight w:val="green"/>
          <w:lang w:val="en-CA"/>
        </w:rPr>
        <w:t xml:space="preserve">    </w:t>
      </w:r>
      <w:r w:rsidR="00785730" w:rsidRPr="00785730">
        <w:rPr>
          <w:rFonts w:ascii="Cascadia Mono" w:hAnsi="Cascadia Mono" w:cs="Cascadia Mono"/>
          <w:color w:val="0000FF"/>
          <w:sz w:val="19"/>
          <w:szCs w:val="19"/>
          <w:highlight w:val="green"/>
          <w:lang w:val="en-CA"/>
        </w:rPr>
        <w:t>&lt;</w:t>
      </w:r>
      <w:r w:rsidR="00785730" w:rsidRPr="00785730">
        <w:rPr>
          <w:rFonts w:ascii="Cascadia Mono" w:hAnsi="Cascadia Mono" w:cs="Cascadia Mono"/>
          <w:b/>
          <w:bCs/>
          <w:color w:val="800080"/>
          <w:sz w:val="19"/>
          <w:szCs w:val="19"/>
          <w:highlight w:val="green"/>
          <w:lang w:val="en-CA"/>
        </w:rPr>
        <w:t>partial</w:t>
      </w:r>
      <w:r w:rsidR="00785730" w:rsidRPr="00785730">
        <w:rPr>
          <w:rFonts w:ascii="Cascadia Mono" w:hAnsi="Cascadia Mono" w:cs="Cascadia Mono"/>
          <w:color w:val="000000"/>
          <w:sz w:val="19"/>
          <w:szCs w:val="19"/>
          <w:highlight w:val="green"/>
          <w:lang w:val="en-CA"/>
        </w:rPr>
        <w:t xml:space="preserve"> </w:t>
      </w:r>
      <w:r w:rsidR="00785730" w:rsidRPr="00785730">
        <w:rPr>
          <w:rFonts w:ascii="Cascadia Mono" w:hAnsi="Cascadia Mono" w:cs="Cascadia Mono"/>
          <w:b/>
          <w:bCs/>
          <w:color w:val="800080"/>
          <w:sz w:val="19"/>
          <w:szCs w:val="19"/>
          <w:highlight w:val="green"/>
          <w:lang w:val="en-CA"/>
        </w:rPr>
        <w:t>name</w:t>
      </w:r>
      <w:r w:rsidR="00785730" w:rsidRPr="00785730">
        <w:rPr>
          <w:rFonts w:ascii="Cascadia Mono" w:hAnsi="Cascadia Mono" w:cs="Cascadia Mono"/>
          <w:color w:val="0000FF"/>
          <w:sz w:val="19"/>
          <w:szCs w:val="19"/>
          <w:highlight w:val="green"/>
          <w:lang w:val="en-CA"/>
        </w:rPr>
        <w:t>="_LoginPartial" /&gt;</w:t>
      </w:r>
    </w:p>
    <w:p w14:paraId="6E100C38" w14:textId="404D7C5F" w:rsidR="00785730"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785730">
        <w:rPr>
          <w:rFonts w:ascii="Cascadia Mono" w:hAnsi="Cascadia Mono" w:cs="Cascadia Mono"/>
          <w:color w:val="0000FF"/>
          <w:sz w:val="19"/>
          <w:szCs w:val="19"/>
          <w:highlight w:val="green"/>
          <w:lang w:val="en-CA"/>
        </w:rPr>
        <w:t>&lt;/</w:t>
      </w:r>
      <w:r w:rsidRPr="00785730">
        <w:rPr>
          <w:rFonts w:ascii="Cascadia Mono" w:hAnsi="Cascadia Mono" w:cs="Cascadia Mono"/>
          <w:color w:val="800000"/>
          <w:sz w:val="19"/>
          <w:szCs w:val="19"/>
          <w:highlight w:val="green"/>
          <w:lang w:val="en-CA"/>
        </w:rPr>
        <w:t>div</w:t>
      </w:r>
      <w:r w:rsidRPr="00785730">
        <w:rPr>
          <w:rFonts w:ascii="Cascadia Mono" w:hAnsi="Cascadia Mono" w:cs="Cascadia Mono"/>
          <w:color w:val="0000FF"/>
          <w:sz w:val="19"/>
          <w:szCs w:val="19"/>
          <w:highlight w:val="green"/>
          <w:lang w:val="en-CA"/>
        </w:rPr>
        <w:t>&gt;</w:t>
      </w:r>
    </w:p>
    <w:p w14:paraId="78B1A80B" w14:textId="77A91F93" w:rsidR="00785730"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785730">
        <w:rPr>
          <w:rFonts w:ascii="Cascadia Mono" w:hAnsi="Cascadia Mono" w:cs="Cascadia Mono"/>
          <w:color w:val="0000FF"/>
          <w:sz w:val="19"/>
          <w:szCs w:val="19"/>
          <w:lang w:val="en-CA"/>
        </w:rPr>
        <w:t>&lt;</w:t>
      </w:r>
      <w:r w:rsidRPr="00785730">
        <w:rPr>
          <w:rFonts w:ascii="Cascadia Mono" w:hAnsi="Cascadia Mono" w:cs="Cascadia Mono"/>
          <w:color w:val="800000"/>
          <w:sz w:val="19"/>
          <w:szCs w:val="19"/>
          <w:lang w:val="en-CA"/>
        </w:rPr>
        <w:t>div</w:t>
      </w:r>
      <w:r w:rsidRPr="00785730">
        <w:rPr>
          <w:rFonts w:ascii="Cascadia Mono" w:hAnsi="Cascadia Mono" w:cs="Cascadia Mono"/>
          <w:color w:val="000000"/>
          <w:sz w:val="19"/>
          <w:szCs w:val="19"/>
          <w:lang w:val="en-CA"/>
        </w:rPr>
        <w:t xml:space="preserve"> </w:t>
      </w:r>
      <w:r w:rsidRPr="00785730">
        <w:rPr>
          <w:rFonts w:ascii="Cascadia Mono" w:hAnsi="Cascadia Mono" w:cs="Cascadia Mono"/>
          <w:color w:val="FF0000"/>
          <w:sz w:val="19"/>
          <w:szCs w:val="19"/>
          <w:lang w:val="en-CA"/>
        </w:rPr>
        <w:t>class</w:t>
      </w:r>
      <w:r w:rsidRPr="00785730">
        <w:rPr>
          <w:rFonts w:ascii="Cascadia Mono" w:hAnsi="Cascadia Mono" w:cs="Cascadia Mono"/>
          <w:color w:val="0000FF"/>
          <w:sz w:val="19"/>
          <w:szCs w:val="19"/>
          <w:lang w:val="en-CA"/>
        </w:rPr>
        <w:t>="col-md-2 text-right"&gt;</w:t>
      </w:r>
    </w:p>
    <w:p w14:paraId="528896D2" w14:textId="5082E52A" w:rsidR="00785730" w:rsidRPr="00785730" w:rsidRDefault="002C3645"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785730" w:rsidRPr="00785730">
        <w:rPr>
          <w:rFonts w:ascii="Cascadia Mono" w:hAnsi="Cascadia Mono" w:cs="Cascadia Mono"/>
          <w:color w:val="0000FF"/>
          <w:sz w:val="19"/>
          <w:szCs w:val="19"/>
          <w:lang w:val="en-CA"/>
        </w:rPr>
        <w:t>&lt;</w:t>
      </w:r>
      <w:r w:rsidR="00785730" w:rsidRPr="00785730">
        <w:rPr>
          <w:rFonts w:ascii="Cascadia Mono" w:hAnsi="Cascadia Mono" w:cs="Cascadia Mono"/>
          <w:b/>
          <w:bCs/>
          <w:color w:val="800080"/>
          <w:sz w:val="19"/>
          <w:szCs w:val="19"/>
          <w:lang w:val="en-CA"/>
        </w:rPr>
        <w:t>partial</w:t>
      </w:r>
      <w:r w:rsidR="00785730" w:rsidRPr="00785730">
        <w:rPr>
          <w:rFonts w:ascii="Cascadia Mono" w:hAnsi="Cascadia Mono" w:cs="Cascadia Mono"/>
          <w:color w:val="000000"/>
          <w:sz w:val="19"/>
          <w:szCs w:val="19"/>
          <w:lang w:val="en-CA"/>
        </w:rPr>
        <w:t xml:space="preserve"> </w:t>
      </w:r>
      <w:r w:rsidR="00785730" w:rsidRPr="00785730">
        <w:rPr>
          <w:rFonts w:ascii="Cascadia Mono" w:hAnsi="Cascadia Mono" w:cs="Cascadia Mono"/>
          <w:b/>
          <w:bCs/>
          <w:color w:val="800080"/>
          <w:sz w:val="19"/>
          <w:szCs w:val="19"/>
          <w:lang w:val="en-CA"/>
        </w:rPr>
        <w:t>name</w:t>
      </w:r>
      <w:r w:rsidR="00785730" w:rsidRPr="00785730">
        <w:rPr>
          <w:rFonts w:ascii="Cascadia Mono" w:hAnsi="Cascadia Mono" w:cs="Cascadia Mono"/>
          <w:color w:val="0000FF"/>
          <w:sz w:val="19"/>
          <w:szCs w:val="19"/>
          <w:lang w:val="en-CA"/>
        </w:rPr>
        <w:t>="_SelectLanguage" /&gt;</w:t>
      </w:r>
    </w:p>
    <w:p w14:paraId="5D0ED49F" w14:textId="1AF5A9A9" w:rsidR="00785730"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785730">
        <w:rPr>
          <w:rFonts w:ascii="Cascadia Mono" w:hAnsi="Cascadia Mono" w:cs="Cascadia Mono"/>
          <w:color w:val="0000FF"/>
          <w:sz w:val="19"/>
          <w:szCs w:val="19"/>
          <w:lang w:val="en-CA"/>
        </w:rPr>
        <w:t>&lt;/</w:t>
      </w:r>
      <w:r w:rsidRPr="00785730">
        <w:rPr>
          <w:rFonts w:ascii="Cascadia Mono" w:hAnsi="Cascadia Mono" w:cs="Cascadia Mono"/>
          <w:color w:val="800000"/>
          <w:sz w:val="19"/>
          <w:szCs w:val="19"/>
          <w:lang w:val="en-CA"/>
        </w:rPr>
        <w:t>div</w:t>
      </w:r>
      <w:r w:rsidRPr="00785730">
        <w:rPr>
          <w:rFonts w:ascii="Cascadia Mono" w:hAnsi="Cascadia Mono" w:cs="Cascadia Mono"/>
          <w:color w:val="0000FF"/>
          <w:sz w:val="19"/>
          <w:szCs w:val="19"/>
          <w:lang w:val="en-CA"/>
        </w:rPr>
        <w:t>&gt;</w:t>
      </w:r>
    </w:p>
    <w:p w14:paraId="0919EF7B" w14:textId="5D7A7FBA" w:rsidR="00FD3154" w:rsidRPr="00785730" w:rsidRDefault="00785730" w:rsidP="002C3645">
      <w:pPr>
        <w:pBdr>
          <w:top w:val="single" w:sz="4" w:space="1" w:color="auto"/>
          <w:left w:val="single" w:sz="4" w:space="4" w:color="auto"/>
          <w:bottom w:val="single" w:sz="4" w:space="0" w:color="auto"/>
          <w:right w:val="single" w:sz="4" w:space="4" w:color="auto"/>
        </w:pBdr>
        <w:shd w:val="clear" w:color="auto" w:fill="D9E2F3" w:themeFill="accent1" w:themeFillTint="33"/>
        <w:spacing w:before="0" w:after="0" w:line="259" w:lineRule="auto"/>
        <w:ind w:left="360"/>
        <w:rPr>
          <w:lang w:val="en-CA"/>
        </w:rPr>
      </w:pPr>
      <w:r w:rsidRPr="00785730">
        <w:rPr>
          <w:rFonts w:ascii="Cascadia Mono" w:hAnsi="Cascadia Mono" w:cs="Cascadia Mono"/>
          <w:color w:val="0000FF"/>
          <w:sz w:val="19"/>
          <w:szCs w:val="19"/>
          <w:lang w:val="en-CA"/>
        </w:rPr>
        <w:t>&lt;/</w:t>
      </w:r>
      <w:r w:rsidRPr="00785730">
        <w:rPr>
          <w:rFonts w:ascii="Cascadia Mono" w:hAnsi="Cascadia Mono" w:cs="Cascadia Mono"/>
          <w:color w:val="800000"/>
          <w:sz w:val="19"/>
          <w:szCs w:val="19"/>
          <w:lang w:val="en-CA"/>
        </w:rPr>
        <w:t>div</w:t>
      </w:r>
      <w:r w:rsidRPr="00785730">
        <w:rPr>
          <w:rFonts w:ascii="Cascadia Mono" w:hAnsi="Cascadia Mono" w:cs="Cascadia Mono"/>
          <w:color w:val="0000FF"/>
          <w:sz w:val="19"/>
          <w:szCs w:val="19"/>
          <w:lang w:val="en-CA"/>
        </w:rPr>
        <w:t>&gt;</w:t>
      </w:r>
      <w:r w:rsidR="00FD3154" w:rsidRPr="00785730">
        <w:rPr>
          <w:b/>
          <w:bCs/>
          <w:lang w:val="en-CA"/>
        </w:rPr>
        <w:t xml:space="preserve"> </w:t>
      </w:r>
    </w:p>
    <w:p w14:paraId="3B560DC2" w14:textId="6F5AAD08" w:rsidR="005D246E" w:rsidRPr="002C3645" w:rsidRDefault="005D246E">
      <w:pPr>
        <w:rPr>
          <w:lang w:val="en-US"/>
        </w:rPr>
      </w:pPr>
      <w:r w:rsidRPr="002C3645">
        <w:rPr>
          <w:lang w:val="en-US"/>
        </w:rPr>
        <w:br w:type="page"/>
      </w:r>
    </w:p>
    <w:p w14:paraId="7AD0C148" w14:textId="64A2F3A0" w:rsidR="005D246E" w:rsidRDefault="005D246E" w:rsidP="005D246E">
      <w:pPr>
        <w:pStyle w:val="Titre2"/>
      </w:pPr>
      <w:r>
        <w:lastRenderedPageBreak/>
        <w:t>Ajouter les tables aspnet</w:t>
      </w:r>
    </w:p>
    <w:p w14:paraId="2D23D4C7" w14:textId="092714CF" w:rsidR="001C35D2" w:rsidRDefault="001C35D2" w:rsidP="00636158">
      <w:pPr>
        <w:pStyle w:val="Paragraphedeliste"/>
        <w:numPr>
          <w:ilvl w:val="0"/>
          <w:numId w:val="9"/>
        </w:numPr>
      </w:pPr>
      <w:r w:rsidRPr="001C35D2">
        <w:t>Si vous ne l’avez pas encore fai</w:t>
      </w:r>
      <w:r>
        <w:t>t : update-database</w:t>
      </w:r>
    </w:p>
    <w:p w14:paraId="59AB0C9E" w14:textId="0F0AD1EB" w:rsidR="00FD3154" w:rsidRPr="001C35D2" w:rsidRDefault="001C35D2" w:rsidP="00636158">
      <w:pPr>
        <w:pStyle w:val="Paragraphedeliste"/>
        <w:numPr>
          <w:ilvl w:val="0"/>
          <w:numId w:val="9"/>
        </w:numPr>
      </w:pPr>
      <w:r w:rsidRPr="001C35D2">
        <w:t xml:space="preserve">Ajoutez une migration </w:t>
      </w:r>
      <w:r w:rsidRPr="001C35D2">
        <w:rPr>
          <w:b/>
          <w:bCs/>
        </w:rPr>
        <w:t xml:space="preserve"> MsIdentity</w:t>
      </w:r>
    </w:p>
    <w:p w14:paraId="4358EBAB" w14:textId="55CD3120" w:rsidR="001C35D2" w:rsidRDefault="001C35D2" w:rsidP="00636158">
      <w:pPr>
        <w:pStyle w:val="Paragraphedeliste"/>
        <w:numPr>
          <w:ilvl w:val="0"/>
          <w:numId w:val="9"/>
        </w:numPr>
        <w:rPr>
          <w:lang w:val="en-CA"/>
        </w:rPr>
      </w:pPr>
      <w:r>
        <w:rPr>
          <w:lang w:val="en-CA"/>
        </w:rPr>
        <w:t>Update-database</w:t>
      </w:r>
    </w:p>
    <w:p w14:paraId="109D807A" w14:textId="6C7C664D" w:rsidR="005D246E" w:rsidRDefault="005D246E" w:rsidP="00636158">
      <w:pPr>
        <w:pStyle w:val="Paragraphedeliste"/>
        <w:numPr>
          <w:ilvl w:val="0"/>
          <w:numId w:val="9"/>
        </w:numPr>
      </w:pPr>
      <w:r w:rsidRPr="005D246E">
        <w:t>Vérifiez que les tables o</w:t>
      </w:r>
      <w:r>
        <w:t>nt été générées</w:t>
      </w:r>
    </w:p>
    <w:p w14:paraId="0F78C190" w14:textId="49BF5B70" w:rsidR="007B049D" w:rsidRDefault="007B049D" w:rsidP="00636158">
      <w:pPr>
        <w:pStyle w:val="Paragraphedeliste"/>
        <w:numPr>
          <w:ilvl w:val="0"/>
          <w:numId w:val="9"/>
        </w:numPr>
      </w:pPr>
      <w:r>
        <w:t xml:space="preserve">Testez le </w:t>
      </w:r>
      <w:r w:rsidRPr="00664279">
        <w:rPr>
          <w:b/>
          <w:bCs/>
          <w:i/>
          <w:iCs/>
        </w:rPr>
        <w:t>Register</w:t>
      </w:r>
      <w:r>
        <w:rPr>
          <w:i/>
          <w:iCs/>
        </w:rPr>
        <w:t xml:space="preserve"> </w:t>
      </w:r>
      <w:r>
        <w:t>en créant un user</w:t>
      </w:r>
    </w:p>
    <w:p w14:paraId="52D08DFC" w14:textId="09C46263" w:rsidR="00F33994" w:rsidRDefault="00F33994" w:rsidP="00F33994">
      <w:r>
        <w:t>Vous devriez obtenir ce message qui vous indique qu’il faudrait configurer votre système pour envoyer des courriels de confirmation. On ne couvre pas cette partie dans ce cours, alors pour l’instant on clique simplement sur l’option qui nous est offerte : « Click here to confirm your account »</w:t>
      </w:r>
    </w:p>
    <w:p w14:paraId="1CF22F1A" w14:textId="48AF7BEA" w:rsidR="00F33994" w:rsidRDefault="00F33994" w:rsidP="00F33994">
      <w:r w:rsidRPr="00F33994">
        <w:rPr>
          <w:noProof/>
        </w:rPr>
        <w:drawing>
          <wp:inline distT="0" distB="0" distL="0" distR="0" wp14:anchorId="0F318971" wp14:editId="50C6B9CA">
            <wp:extent cx="6400800" cy="1568450"/>
            <wp:effectExtent l="0" t="0" r="0" b="0"/>
            <wp:docPr id="2" name="Image 2"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information&#10;&#10;Description générée automatiquement"/>
                    <pic:cNvPicPr/>
                  </pic:nvPicPr>
                  <pic:blipFill>
                    <a:blip r:embed="rId12"/>
                    <a:stretch>
                      <a:fillRect/>
                    </a:stretch>
                  </pic:blipFill>
                  <pic:spPr>
                    <a:xfrm>
                      <a:off x="0" y="0"/>
                      <a:ext cx="6400800" cy="1568450"/>
                    </a:xfrm>
                    <a:prstGeom prst="rect">
                      <a:avLst/>
                    </a:prstGeom>
                  </pic:spPr>
                </pic:pic>
              </a:graphicData>
            </a:graphic>
          </wp:inline>
        </w:drawing>
      </w:r>
    </w:p>
    <w:p w14:paraId="0C7D525D" w14:textId="33D37BAF" w:rsidR="00F33994" w:rsidRDefault="00F33994" w:rsidP="00F33994">
      <w:r>
        <w:t>Une fois que c’est fait, vous devriez avoir le message suivant et le nouvel utilisateur a maintenant un courriel confirmé.</w:t>
      </w:r>
    </w:p>
    <w:p w14:paraId="4E954804" w14:textId="07535EB9" w:rsidR="00F33994" w:rsidRDefault="00F33994" w:rsidP="00F33994">
      <w:r w:rsidRPr="00F33994">
        <w:rPr>
          <w:noProof/>
        </w:rPr>
        <w:drawing>
          <wp:inline distT="0" distB="0" distL="0" distR="0" wp14:anchorId="2465960E" wp14:editId="74EB542C">
            <wp:extent cx="6400800" cy="1334770"/>
            <wp:effectExtent l="0" t="0" r="0" b="0"/>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3"/>
                    <a:stretch>
                      <a:fillRect/>
                    </a:stretch>
                  </pic:blipFill>
                  <pic:spPr>
                    <a:xfrm>
                      <a:off x="0" y="0"/>
                      <a:ext cx="6400800" cy="1334770"/>
                    </a:xfrm>
                    <a:prstGeom prst="rect">
                      <a:avLst/>
                    </a:prstGeom>
                  </pic:spPr>
                </pic:pic>
              </a:graphicData>
            </a:graphic>
          </wp:inline>
        </w:drawing>
      </w:r>
    </w:p>
    <w:p w14:paraId="4A4D3877" w14:textId="72ED775B" w:rsidR="00D31B0D" w:rsidRDefault="00D31B0D" w:rsidP="00636158">
      <w:pPr>
        <w:pStyle w:val="Paragraphedeliste"/>
        <w:numPr>
          <w:ilvl w:val="0"/>
          <w:numId w:val="9"/>
        </w:numPr>
      </w:pPr>
      <w:r>
        <w:t>Vérifiez que les informations ont été enregistrées dans la table</w:t>
      </w:r>
      <w:r w:rsidR="00F33994">
        <w:t xml:space="preserve"> </w:t>
      </w:r>
      <w:r w:rsidR="00F33994" w:rsidRPr="00F33994">
        <w:rPr>
          <w:b/>
          <w:bCs/>
        </w:rPr>
        <w:t>AspNetUsers</w:t>
      </w:r>
      <w:r w:rsidR="00F33994">
        <w:t>. Vous allez peut-être remarquer qu’il y a plusieurs autres table</w:t>
      </w:r>
      <w:r w:rsidR="00290613">
        <w:t>s</w:t>
      </w:r>
      <w:r w:rsidR="00F33994">
        <w:t xml:space="preserve"> de Identity qui ont été ajoutées. Nous allons couvrir les rôles dans un autre laboratoire.</w:t>
      </w:r>
    </w:p>
    <w:p w14:paraId="7741D27A" w14:textId="77777777" w:rsidR="00426F56" w:rsidRDefault="00426F56" w:rsidP="00426F56"/>
    <w:p w14:paraId="15F930DD" w14:textId="77777777" w:rsidR="00F33994" w:rsidRDefault="00F33994" w:rsidP="00426F56"/>
    <w:p w14:paraId="53BA472E" w14:textId="77777777" w:rsidR="00F33994" w:rsidRPr="005D246E" w:rsidRDefault="00F33994" w:rsidP="00426F56"/>
    <w:p w14:paraId="0A409D05" w14:textId="77777777" w:rsidR="00F33994" w:rsidRDefault="00F33994">
      <w:pPr>
        <w:rPr>
          <w:caps/>
          <w:spacing w:val="15"/>
        </w:rPr>
      </w:pPr>
      <w:r>
        <w:br w:type="page"/>
      </w:r>
    </w:p>
    <w:p w14:paraId="198F0794" w14:textId="72D2562B" w:rsidR="004274FB" w:rsidRDefault="00BA41C1" w:rsidP="004274FB">
      <w:pPr>
        <w:pStyle w:val="Titre2"/>
      </w:pPr>
      <w:r>
        <w:lastRenderedPageBreak/>
        <w:t>Modifier l’utilisateur par défaut</w:t>
      </w:r>
    </w:p>
    <w:p w14:paraId="1F2289B1" w14:textId="44AD3DBD" w:rsidR="004274FB" w:rsidRPr="00F92881" w:rsidRDefault="00BA41C1" w:rsidP="00636158">
      <w:pPr>
        <w:pStyle w:val="Paragraphedeliste"/>
        <w:numPr>
          <w:ilvl w:val="0"/>
          <w:numId w:val="10"/>
        </w:numPr>
        <w:spacing w:after="160" w:line="259" w:lineRule="auto"/>
      </w:pPr>
      <w:r>
        <w:t xml:space="preserve">Créez la classe </w:t>
      </w:r>
      <w:r>
        <w:rPr>
          <w:b/>
          <w:bCs/>
        </w:rPr>
        <w:t>ApplicationUser</w:t>
      </w:r>
      <w:r w:rsidR="00F92881">
        <w:rPr>
          <w:b/>
          <w:bCs/>
        </w:rPr>
        <w:t xml:space="preserve"> </w:t>
      </w:r>
      <w:r w:rsidR="00F92881">
        <w:t xml:space="preserve">qui hérite de </w:t>
      </w:r>
      <w:r w:rsidR="00F92881">
        <w:rPr>
          <w:b/>
          <w:bCs/>
        </w:rPr>
        <w:t>IdentityUser</w:t>
      </w:r>
      <w:r w:rsidR="00F33994">
        <w:rPr>
          <w:b/>
          <w:bCs/>
        </w:rPr>
        <w:t xml:space="preserve"> </w:t>
      </w:r>
      <w:r w:rsidR="00F33994" w:rsidRPr="00F33994">
        <w:t>dans</w:t>
      </w:r>
      <w:r w:rsidR="00F33994">
        <w:rPr>
          <w:b/>
          <w:bCs/>
        </w:rPr>
        <w:t xml:space="preserve"> /Models</w:t>
      </w:r>
    </w:p>
    <w:p w14:paraId="2FD23B10" w14:textId="60DCC52D" w:rsidR="00F92881" w:rsidRDefault="00F92881" w:rsidP="00636158">
      <w:pPr>
        <w:pStyle w:val="Paragraphedeliste"/>
        <w:numPr>
          <w:ilvl w:val="0"/>
          <w:numId w:val="10"/>
        </w:numPr>
        <w:spacing w:after="160" w:line="259" w:lineRule="auto"/>
      </w:pPr>
      <w:r>
        <w:t xml:space="preserve">Ajoutez un </w:t>
      </w:r>
      <w:r w:rsidR="00636158">
        <w:t xml:space="preserve">champ string </w:t>
      </w:r>
      <w:r w:rsidR="00636158" w:rsidRPr="00636158">
        <w:rPr>
          <w:b/>
          <w:bCs/>
        </w:rPr>
        <w:t>NickName</w:t>
      </w:r>
      <w:r w:rsidR="00317987">
        <w:rPr>
          <w:b/>
          <w:bCs/>
        </w:rPr>
        <w:t xml:space="preserve"> </w:t>
      </w:r>
      <w:r w:rsidR="00317987">
        <w:t xml:space="preserve">qui n’existe pas dans la table </w:t>
      </w:r>
      <w:r w:rsidR="00317987" w:rsidRPr="00317987">
        <w:rPr>
          <w:b/>
          <w:bCs/>
        </w:rPr>
        <w:t>AspNetUsers</w:t>
      </w:r>
    </w:p>
    <w:p w14:paraId="112441A6" w14:textId="77777777" w:rsidR="00F92881" w:rsidRPr="002C3645" w:rsidRDefault="00F92881" w:rsidP="005D0C8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2C3645">
        <w:rPr>
          <w:rFonts w:ascii="Cascadia Mono" w:hAnsi="Cascadia Mono" w:cs="Cascadia Mono"/>
          <w:color w:val="0000FF"/>
          <w:sz w:val="19"/>
          <w:szCs w:val="19"/>
          <w:lang w:val="en-US"/>
        </w:rPr>
        <w:t>public</w:t>
      </w:r>
      <w:r w:rsidRPr="002C3645">
        <w:rPr>
          <w:rFonts w:ascii="Cascadia Mono" w:hAnsi="Cascadia Mono" w:cs="Cascadia Mono"/>
          <w:color w:val="000000"/>
          <w:sz w:val="19"/>
          <w:szCs w:val="19"/>
          <w:lang w:val="en-US"/>
        </w:rPr>
        <w:t xml:space="preserve"> </w:t>
      </w:r>
      <w:r w:rsidRPr="002C3645">
        <w:rPr>
          <w:rFonts w:ascii="Cascadia Mono" w:hAnsi="Cascadia Mono" w:cs="Cascadia Mono"/>
          <w:color w:val="0000FF"/>
          <w:sz w:val="19"/>
          <w:szCs w:val="19"/>
          <w:lang w:val="en-US"/>
        </w:rPr>
        <w:t>class</w:t>
      </w:r>
      <w:r w:rsidRPr="002C3645">
        <w:rPr>
          <w:rFonts w:ascii="Cascadia Mono" w:hAnsi="Cascadia Mono" w:cs="Cascadia Mono"/>
          <w:color w:val="000000"/>
          <w:sz w:val="19"/>
          <w:szCs w:val="19"/>
          <w:lang w:val="en-US"/>
        </w:rPr>
        <w:t xml:space="preserve"> </w:t>
      </w:r>
      <w:r w:rsidRPr="002C3645">
        <w:rPr>
          <w:rFonts w:ascii="Cascadia Mono" w:hAnsi="Cascadia Mono" w:cs="Cascadia Mono"/>
          <w:color w:val="2B91AF"/>
          <w:sz w:val="19"/>
          <w:szCs w:val="19"/>
          <w:lang w:val="en-US"/>
        </w:rPr>
        <w:t>ApplicationUser</w:t>
      </w:r>
      <w:r w:rsidRPr="002C3645">
        <w:rPr>
          <w:rFonts w:ascii="Cascadia Mono" w:hAnsi="Cascadia Mono" w:cs="Cascadia Mono"/>
          <w:color w:val="000000"/>
          <w:sz w:val="19"/>
          <w:szCs w:val="19"/>
          <w:lang w:val="en-US"/>
        </w:rPr>
        <w:t>: IdentityUser</w:t>
      </w:r>
    </w:p>
    <w:p w14:paraId="36F7283D" w14:textId="1F27BB0D" w:rsidR="00F92881" w:rsidRPr="002C3645" w:rsidRDefault="00F92881" w:rsidP="005D0C8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2C3645">
        <w:rPr>
          <w:rFonts w:ascii="Cascadia Mono" w:hAnsi="Cascadia Mono" w:cs="Cascadia Mono"/>
          <w:color w:val="000000"/>
          <w:sz w:val="19"/>
          <w:szCs w:val="19"/>
          <w:lang w:val="en-US"/>
        </w:rPr>
        <w:t>{</w:t>
      </w:r>
    </w:p>
    <w:p w14:paraId="42CF8912" w14:textId="52A4CA97" w:rsidR="00F92881" w:rsidRPr="00F92881" w:rsidRDefault="00F92881" w:rsidP="005D0C8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F92881">
        <w:rPr>
          <w:rFonts w:ascii="Cascadia Mono" w:hAnsi="Cascadia Mono" w:cs="Cascadia Mono"/>
          <w:color w:val="000000"/>
          <w:sz w:val="19"/>
          <w:szCs w:val="19"/>
          <w:lang w:val="en-CA"/>
        </w:rPr>
        <w:t xml:space="preserve">    </w:t>
      </w:r>
      <w:r w:rsidRPr="00F92881">
        <w:rPr>
          <w:rFonts w:ascii="Cascadia Mono" w:hAnsi="Cascadia Mono" w:cs="Cascadia Mono"/>
          <w:color w:val="0000FF"/>
          <w:sz w:val="19"/>
          <w:szCs w:val="19"/>
          <w:lang w:val="en-CA"/>
        </w:rPr>
        <w:t>public</w:t>
      </w:r>
      <w:r w:rsidRPr="00F92881">
        <w:rPr>
          <w:rFonts w:ascii="Cascadia Mono" w:hAnsi="Cascadia Mono" w:cs="Cascadia Mono"/>
          <w:color w:val="000000"/>
          <w:sz w:val="19"/>
          <w:szCs w:val="19"/>
          <w:lang w:val="en-CA"/>
        </w:rPr>
        <w:t xml:space="preserve"> </w:t>
      </w:r>
      <w:r w:rsidRPr="00F92881">
        <w:rPr>
          <w:rFonts w:ascii="Cascadia Mono" w:hAnsi="Cascadia Mono" w:cs="Cascadia Mono"/>
          <w:color w:val="0000FF"/>
          <w:sz w:val="19"/>
          <w:szCs w:val="19"/>
          <w:lang w:val="en-CA"/>
        </w:rPr>
        <w:t>string</w:t>
      </w:r>
      <w:r w:rsidRPr="00F92881">
        <w:rPr>
          <w:rFonts w:ascii="Cascadia Mono" w:hAnsi="Cascadia Mono" w:cs="Cascadia Mono"/>
          <w:color w:val="000000"/>
          <w:sz w:val="19"/>
          <w:szCs w:val="19"/>
          <w:lang w:val="en-CA"/>
        </w:rPr>
        <w:t xml:space="preserve"> NickName { </w:t>
      </w:r>
      <w:r w:rsidRPr="00F92881">
        <w:rPr>
          <w:rFonts w:ascii="Cascadia Mono" w:hAnsi="Cascadia Mono" w:cs="Cascadia Mono"/>
          <w:color w:val="0000FF"/>
          <w:sz w:val="19"/>
          <w:szCs w:val="19"/>
          <w:lang w:val="en-CA"/>
        </w:rPr>
        <w:t>get</w:t>
      </w:r>
      <w:r w:rsidRPr="00F92881">
        <w:rPr>
          <w:rFonts w:ascii="Cascadia Mono" w:hAnsi="Cascadia Mono" w:cs="Cascadia Mono"/>
          <w:color w:val="000000"/>
          <w:sz w:val="19"/>
          <w:szCs w:val="19"/>
          <w:lang w:val="en-CA"/>
        </w:rPr>
        <w:t xml:space="preserve">; </w:t>
      </w:r>
      <w:r w:rsidRPr="00F92881">
        <w:rPr>
          <w:rFonts w:ascii="Cascadia Mono" w:hAnsi="Cascadia Mono" w:cs="Cascadia Mono"/>
          <w:color w:val="0000FF"/>
          <w:sz w:val="19"/>
          <w:szCs w:val="19"/>
          <w:lang w:val="en-CA"/>
        </w:rPr>
        <w:t>set</w:t>
      </w:r>
      <w:r w:rsidRPr="00F92881">
        <w:rPr>
          <w:rFonts w:ascii="Cascadia Mono" w:hAnsi="Cascadia Mono" w:cs="Cascadia Mono"/>
          <w:color w:val="000000"/>
          <w:sz w:val="19"/>
          <w:szCs w:val="19"/>
          <w:lang w:val="en-CA"/>
        </w:rPr>
        <w:t>; }</w:t>
      </w:r>
    </w:p>
    <w:p w14:paraId="30CF32A3" w14:textId="6A73BF98" w:rsidR="004274FB" w:rsidRPr="00F92881" w:rsidRDefault="00F92881" w:rsidP="005D0C8C">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rPr>
          <w:lang w:val="en-CA"/>
        </w:rPr>
      </w:pPr>
      <w:r w:rsidRPr="00F92881">
        <w:rPr>
          <w:rFonts w:ascii="Cascadia Mono" w:hAnsi="Cascadia Mono" w:cs="Cascadia Mono"/>
          <w:color w:val="000000"/>
          <w:sz w:val="19"/>
          <w:szCs w:val="19"/>
        </w:rPr>
        <w:t>}</w:t>
      </w:r>
    </w:p>
    <w:p w14:paraId="0EBD23EC" w14:textId="6A673FFA" w:rsidR="007D3CA4" w:rsidRPr="007D3CA4" w:rsidRDefault="007D3CA4" w:rsidP="007D3CA4">
      <w:pPr>
        <w:pStyle w:val="Paragraphedeliste"/>
        <w:numPr>
          <w:ilvl w:val="0"/>
          <w:numId w:val="10"/>
        </w:numPr>
        <w:rPr>
          <w:lang w:val="en-CA"/>
        </w:rPr>
      </w:pPr>
      <w:r w:rsidRPr="007D3CA4">
        <w:rPr>
          <w:lang w:val="en-CA"/>
        </w:rPr>
        <w:t xml:space="preserve">Ouvrez le fichier </w:t>
      </w:r>
      <w:r w:rsidRPr="007D3CA4">
        <w:rPr>
          <w:b/>
          <w:bCs/>
          <w:lang w:val="en-CA"/>
        </w:rPr>
        <w:t>ZombiePartyDbContext</w:t>
      </w:r>
    </w:p>
    <w:p w14:paraId="1771BDFD" w14:textId="74A1D04B" w:rsidR="007D3CA4" w:rsidRDefault="007D3CA4" w:rsidP="007D3CA4">
      <w:pPr>
        <w:pStyle w:val="Paragraphedeliste"/>
        <w:numPr>
          <w:ilvl w:val="0"/>
          <w:numId w:val="10"/>
        </w:numPr>
      </w:pPr>
      <w:r w:rsidRPr="007D3CA4">
        <w:t xml:space="preserve">Ajoutez le </w:t>
      </w:r>
      <w:r w:rsidRPr="00664279">
        <w:rPr>
          <w:b/>
          <w:bCs/>
        </w:rPr>
        <w:t>DbSet</w:t>
      </w:r>
      <w:r w:rsidRPr="007D3CA4">
        <w:t xml:space="preserve"> pour l</w:t>
      </w:r>
      <w:r>
        <w:t>a classe</w:t>
      </w:r>
    </w:p>
    <w:p w14:paraId="3C4D9022" w14:textId="09B5B34D" w:rsidR="007D3CA4" w:rsidRPr="007D3CA4" w:rsidRDefault="007D3CA4"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7D3CA4">
        <w:rPr>
          <w:rFonts w:ascii="Cascadia Mono" w:hAnsi="Cascadia Mono" w:cs="Cascadia Mono"/>
          <w:color w:val="0000FF"/>
          <w:sz w:val="19"/>
          <w:szCs w:val="19"/>
          <w:lang w:val="en-CA"/>
        </w:rPr>
        <w:t>public</w:t>
      </w:r>
      <w:r w:rsidRPr="007D3CA4">
        <w:rPr>
          <w:rFonts w:ascii="Cascadia Mono" w:hAnsi="Cascadia Mono" w:cs="Cascadia Mono"/>
          <w:color w:val="000000"/>
          <w:sz w:val="19"/>
          <w:szCs w:val="19"/>
          <w:lang w:val="en-CA"/>
        </w:rPr>
        <w:t xml:space="preserve"> DbSet&lt;Weapon&gt; Weapons { </w:t>
      </w:r>
      <w:r w:rsidRPr="007D3CA4">
        <w:rPr>
          <w:rFonts w:ascii="Cascadia Mono" w:hAnsi="Cascadia Mono" w:cs="Cascadia Mono"/>
          <w:color w:val="0000FF"/>
          <w:sz w:val="19"/>
          <w:szCs w:val="19"/>
          <w:lang w:val="en-CA"/>
        </w:rPr>
        <w:t>get</w:t>
      </w:r>
      <w:r w:rsidRPr="007D3CA4">
        <w:rPr>
          <w:rFonts w:ascii="Cascadia Mono" w:hAnsi="Cascadia Mono" w:cs="Cascadia Mono"/>
          <w:color w:val="000000"/>
          <w:sz w:val="19"/>
          <w:szCs w:val="19"/>
          <w:lang w:val="en-CA"/>
        </w:rPr>
        <w:t xml:space="preserve">; </w:t>
      </w:r>
      <w:r w:rsidRPr="007D3CA4">
        <w:rPr>
          <w:rFonts w:ascii="Cascadia Mono" w:hAnsi="Cascadia Mono" w:cs="Cascadia Mono"/>
          <w:color w:val="0000FF"/>
          <w:sz w:val="19"/>
          <w:szCs w:val="19"/>
          <w:lang w:val="en-CA"/>
        </w:rPr>
        <w:t>set</w:t>
      </w:r>
      <w:r w:rsidRPr="007D3CA4">
        <w:rPr>
          <w:rFonts w:ascii="Cascadia Mono" w:hAnsi="Cascadia Mono" w:cs="Cascadia Mono"/>
          <w:color w:val="000000"/>
          <w:sz w:val="19"/>
          <w:szCs w:val="19"/>
          <w:lang w:val="en-CA"/>
        </w:rPr>
        <w:t>; }</w:t>
      </w:r>
    </w:p>
    <w:p w14:paraId="049586B8" w14:textId="1123AFEF" w:rsidR="007D3CA4" w:rsidRDefault="007D3CA4" w:rsidP="002C3645">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7D3CA4">
        <w:rPr>
          <w:rFonts w:ascii="Cascadia Mono" w:hAnsi="Cascadia Mono" w:cs="Cascadia Mono"/>
          <w:color w:val="0000FF"/>
          <w:sz w:val="19"/>
          <w:szCs w:val="19"/>
          <w:highlight w:val="green"/>
          <w:lang w:val="en-CA"/>
        </w:rPr>
        <w:t>public</w:t>
      </w:r>
      <w:r w:rsidRPr="007D3CA4">
        <w:rPr>
          <w:rFonts w:ascii="Cascadia Mono" w:hAnsi="Cascadia Mono" w:cs="Cascadia Mono"/>
          <w:color w:val="000000"/>
          <w:sz w:val="19"/>
          <w:szCs w:val="19"/>
          <w:highlight w:val="green"/>
          <w:lang w:val="en-CA"/>
        </w:rPr>
        <w:t xml:space="preserve"> DbSet&lt;ApplicationUser&gt; ApplicationUser</w:t>
      </w:r>
      <w:r w:rsidR="005D0C8C">
        <w:rPr>
          <w:rFonts w:ascii="Cascadia Mono" w:hAnsi="Cascadia Mono" w:cs="Cascadia Mono"/>
          <w:color w:val="000000"/>
          <w:sz w:val="19"/>
          <w:szCs w:val="19"/>
          <w:highlight w:val="green"/>
          <w:lang w:val="en-CA"/>
        </w:rPr>
        <w:t>s</w:t>
      </w:r>
      <w:r w:rsidRPr="007D3CA4">
        <w:rPr>
          <w:rFonts w:ascii="Cascadia Mono" w:hAnsi="Cascadia Mono" w:cs="Cascadia Mono"/>
          <w:color w:val="000000"/>
          <w:sz w:val="19"/>
          <w:szCs w:val="19"/>
          <w:highlight w:val="green"/>
          <w:lang w:val="en-CA"/>
        </w:rPr>
        <w:t xml:space="preserve"> { </w:t>
      </w:r>
      <w:r w:rsidRPr="007D3CA4">
        <w:rPr>
          <w:rFonts w:ascii="Cascadia Mono" w:hAnsi="Cascadia Mono" w:cs="Cascadia Mono"/>
          <w:color w:val="0000FF"/>
          <w:sz w:val="19"/>
          <w:szCs w:val="19"/>
          <w:highlight w:val="green"/>
          <w:lang w:val="en-CA"/>
        </w:rPr>
        <w:t>get</w:t>
      </w:r>
      <w:r w:rsidRPr="007D3CA4">
        <w:rPr>
          <w:rFonts w:ascii="Cascadia Mono" w:hAnsi="Cascadia Mono" w:cs="Cascadia Mono"/>
          <w:color w:val="000000"/>
          <w:sz w:val="19"/>
          <w:szCs w:val="19"/>
          <w:highlight w:val="green"/>
          <w:lang w:val="en-CA"/>
        </w:rPr>
        <w:t xml:space="preserve">; </w:t>
      </w:r>
      <w:r w:rsidRPr="007D3CA4">
        <w:rPr>
          <w:rFonts w:ascii="Cascadia Mono" w:hAnsi="Cascadia Mono" w:cs="Cascadia Mono"/>
          <w:color w:val="0000FF"/>
          <w:sz w:val="19"/>
          <w:szCs w:val="19"/>
          <w:highlight w:val="green"/>
          <w:lang w:val="en-CA"/>
        </w:rPr>
        <w:t>set</w:t>
      </w:r>
      <w:r w:rsidRPr="007D3CA4">
        <w:rPr>
          <w:rFonts w:ascii="Cascadia Mono" w:hAnsi="Cascadia Mono" w:cs="Cascadia Mono"/>
          <w:color w:val="000000"/>
          <w:sz w:val="19"/>
          <w:szCs w:val="19"/>
          <w:highlight w:val="green"/>
          <w:lang w:val="en-CA"/>
        </w:rPr>
        <w:t>; }</w:t>
      </w:r>
    </w:p>
    <w:p w14:paraId="15831B68" w14:textId="212127B6" w:rsidR="00185EC2" w:rsidRPr="00290613" w:rsidRDefault="00185EC2" w:rsidP="00185EC2">
      <w:pPr>
        <w:pStyle w:val="Paragraphedeliste"/>
        <w:numPr>
          <w:ilvl w:val="0"/>
          <w:numId w:val="10"/>
        </w:numPr>
      </w:pPr>
      <w:r w:rsidRPr="001C35D2">
        <w:t xml:space="preserve">Ajoutez une migration </w:t>
      </w:r>
      <w:r>
        <w:rPr>
          <w:b/>
          <w:bCs/>
        </w:rPr>
        <w:t>AjoutApplicationUser</w:t>
      </w:r>
    </w:p>
    <w:p w14:paraId="58EFBB4B" w14:textId="229B22D8" w:rsidR="00290613" w:rsidRPr="001C35D2" w:rsidRDefault="00290613" w:rsidP="00290613">
      <w:pPr>
        <w:pStyle w:val="Paragraphedeliste"/>
      </w:pPr>
      <w:r w:rsidRPr="00290613">
        <w:rPr>
          <w:highlight w:val="yellow"/>
        </w:rPr>
        <w:t>ATTENTION</w:t>
      </w:r>
      <w:r>
        <w:t xml:space="preserve"> : La migration a également créé un champ </w:t>
      </w:r>
      <w:r w:rsidRPr="00290613">
        <w:rPr>
          <w:b/>
          <w:bCs/>
        </w:rPr>
        <w:t>Discriminator</w:t>
      </w:r>
      <w:r>
        <w:t xml:space="preserve">. Il existe maintenant que l’on utilise notre propre classe pour </w:t>
      </w:r>
      <w:r>
        <w:rPr>
          <w:rFonts w:ascii="Cascadia Mono" w:hAnsi="Cascadia Mono" w:cs="Cascadia Mono"/>
          <w:color w:val="000000"/>
          <w:sz w:val="19"/>
          <w:szCs w:val="19"/>
        </w:rPr>
        <w:t>IdentityUser</w:t>
      </w:r>
      <w:r>
        <w:t xml:space="preserve">. Comme Discriminator un champ obligatoire (on peut le voir dans la migration), il rend les utilisateurs que l’on a déjà créé invalides. Gardons ça simple pour l’instant et </w:t>
      </w:r>
      <w:r w:rsidRPr="00290613">
        <w:rPr>
          <w:b/>
          <w:bCs/>
        </w:rPr>
        <w:t>EFFACEZ</w:t>
      </w:r>
      <w:r>
        <w:t xml:space="preserve"> votre BD avant de faire update-database!</w:t>
      </w:r>
    </w:p>
    <w:p w14:paraId="61BF1961" w14:textId="77777777" w:rsidR="00185EC2" w:rsidRDefault="00185EC2" w:rsidP="00185EC2">
      <w:pPr>
        <w:pStyle w:val="Paragraphedeliste"/>
        <w:numPr>
          <w:ilvl w:val="0"/>
          <w:numId w:val="10"/>
        </w:numPr>
        <w:rPr>
          <w:lang w:val="en-CA"/>
        </w:rPr>
      </w:pPr>
      <w:r>
        <w:rPr>
          <w:lang w:val="en-CA"/>
        </w:rPr>
        <w:t>Update-database</w:t>
      </w:r>
    </w:p>
    <w:p w14:paraId="3CD89645" w14:textId="595314FA" w:rsidR="00290613" w:rsidRDefault="003B5ADF" w:rsidP="00290613">
      <w:pPr>
        <w:pStyle w:val="Paragraphedeliste"/>
        <w:numPr>
          <w:ilvl w:val="0"/>
          <w:numId w:val="10"/>
        </w:numPr>
      </w:pPr>
      <w:r w:rsidRPr="003B5ADF">
        <w:t xml:space="preserve">Vérifiez que le champ </w:t>
      </w:r>
      <w:r w:rsidRPr="005D0C8C">
        <w:rPr>
          <w:b/>
          <w:bCs/>
        </w:rPr>
        <w:t>NickName</w:t>
      </w:r>
      <w:r>
        <w:t xml:space="preserve"> a été ajouté dans la table</w:t>
      </w:r>
    </w:p>
    <w:p w14:paraId="3F06F94B" w14:textId="10567103" w:rsidR="00290613" w:rsidRPr="003B5ADF" w:rsidRDefault="00290613" w:rsidP="00290613">
      <w:pPr>
        <w:ind w:left="360"/>
      </w:pPr>
    </w:p>
    <w:p w14:paraId="4E00F379" w14:textId="77777777" w:rsidR="004274FB" w:rsidRDefault="004274FB" w:rsidP="00365A8B"/>
    <w:p w14:paraId="5C4E1AE5" w14:textId="77777777" w:rsidR="00290613" w:rsidRDefault="00290613">
      <w:pPr>
        <w:rPr>
          <w:caps/>
          <w:color w:val="FFFFFF" w:themeColor="background1"/>
          <w:spacing w:val="15"/>
          <w:sz w:val="22"/>
          <w:szCs w:val="22"/>
        </w:rPr>
      </w:pPr>
      <w:r>
        <w:br w:type="page"/>
      </w:r>
    </w:p>
    <w:p w14:paraId="0CA76CCB" w14:textId="6358AF68" w:rsidR="00020C3F" w:rsidRPr="00FB0743" w:rsidRDefault="00020C3F" w:rsidP="00020C3F">
      <w:pPr>
        <w:pStyle w:val="Titre1"/>
      </w:pPr>
      <w:r>
        <w:lastRenderedPageBreak/>
        <w:t xml:space="preserve">Modifier la page </w:t>
      </w:r>
      <w:r w:rsidR="000452C4">
        <w:t>Register</w:t>
      </w:r>
    </w:p>
    <w:p w14:paraId="5E359AA1" w14:textId="4682D96E" w:rsidR="000452C4" w:rsidRPr="00C66E16" w:rsidRDefault="000452C4" w:rsidP="000452C4">
      <w:r>
        <w:t xml:space="preserve">Les champs </w:t>
      </w:r>
      <w:r>
        <w:rPr>
          <w:i/>
          <w:iCs/>
        </w:rPr>
        <w:t>NickName</w:t>
      </w:r>
      <w:r w:rsidR="00C66E16">
        <w:rPr>
          <w:i/>
          <w:iCs/>
        </w:rPr>
        <w:t xml:space="preserve"> </w:t>
      </w:r>
      <w:r w:rsidR="00C66E16">
        <w:t xml:space="preserve">et </w:t>
      </w:r>
      <w:r w:rsidR="00C66E16">
        <w:rPr>
          <w:i/>
          <w:iCs/>
        </w:rPr>
        <w:t>PhoneNumber</w:t>
      </w:r>
      <w:r w:rsidR="00C66E16">
        <w:t xml:space="preserve"> existent dans la table. Nous voulons que l’utilisateur puisse remplir ces champs en s’enregistrant.</w:t>
      </w:r>
    </w:p>
    <w:p w14:paraId="0E055DEC" w14:textId="14BC50EC" w:rsidR="00020C3F" w:rsidRDefault="001B716A" w:rsidP="00020C3F">
      <w:pPr>
        <w:pStyle w:val="Titre2"/>
      </w:pPr>
      <w:r>
        <w:t>Modifier la page Register</w:t>
      </w:r>
    </w:p>
    <w:p w14:paraId="7EF0E6B8" w14:textId="1DE095E0" w:rsidR="002C22E1" w:rsidRPr="00D95AF8" w:rsidRDefault="00D970AC" w:rsidP="00020C3F">
      <w:pPr>
        <w:pStyle w:val="Paragraphedeliste"/>
        <w:numPr>
          <w:ilvl w:val="0"/>
          <w:numId w:val="13"/>
        </w:numPr>
        <w:spacing w:after="160" w:line="259" w:lineRule="auto"/>
      </w:pPr>
      <w:r>
        <w:t xml:space="preserve">Ouvrez le fichier </w:t>
      </w:r>
      <w:r>
        <w:rPr>
          <w:i/>
          <w:iCs/>
        </w:rPr>
        <w:t>Area</w:t>
      </w:r>
      <w:r w:rsidR="005D0C8C">
        <w:rPr>
          <w:i/>
          <w:iCs/>
        </w:rPr>
        <w:t>s</w:t>
      </w:r>
      <w:r>
        <w:rPr>
          <w:i/>
          <w:iCs/>
        </w:rPr>
        <w:t>/Identity/Pages/</w:t>
      </w:r>
      <w:r w:rsidR="00A4657C">
        <w:rPr>
          <w:i/>
          <w:iCs/>
        </w:rPr>
        <w:t>Account/</w:t>
      </w:r>
      <w:r>
        <w:rPr>
          <w:b/>
          <w:bCs/>
        </w:rPr>
        <w:t>Register</w:t>
      </w:r>
      <w:r w:rsidR="006952DB">
        <w:rPr>
          <w:b/>
          <w:bCs/>
        </w:rPr>
        <w:t>.c</w:t>
      </w:r>
      <w:r w:rsidR="00D95AF8">
        <w:rPr>
          <w:b/>
          <w:bCs/>
        </w:rPr>
        <w:t>s</w:t>
      </w:r>
      <w:r w:rsidR="006952DB">
        <w:rPr>
          <w:b/>
          <w:bCs/>
        </w:rPr>
        <w:t>html.cs</w:t>
      </w:r>
      <w:r w:rsidR="00D95AF8">
        <w:rPr>
          <w:b/>
          <w:bCs/>
        </w:rPr>
        <w:t xml:space="preserve"> (</w:t>
      </w:r>
      <w:r w:rsidR="00D95AF8" w:rsidRPr="00D95AF8">
        <w:t xml:space="preserve">Regardez bien l’extension, on parle bien d’un fichier </w:t>
      </w:r>
      <w:r w:rsidR="00D95AF8" w:rsidRPr="00D95AF8">
        <w:rPr>
          <w:b/>
          <w:bCs/>
        </w:rPr>
        <w:t>cshtml.cs</w:t>
      </w:r>
      <w:r w:rsidR="00D95AF8" w:rsidRPr="00D95AF8">
        <w:t xml:space="preserve"> qui est directement lié à</w:t>
      </w:r>
      <w:r w:rsidR="00D95AF8">
        <w:rPr>
          <w:b/>
          <w:bCs/>
        </w:rPr>
        <w:t xml:space="preserve"> Register.cshtml)</w:t>
      </w:r>
    </w:p>
    <w:p w14:paraId="4EF50FF1" w14:textId="1F2874A2" w:rsidR="00D95AF8" w:rsidRPr="006952DB" w:rsidRDefault="00D95AF8" w:rsidP="00D95AF8">
      <w:pPr>
        <w:spacing w:after="160" w:line="259" w:lineRule="auto"/>
        <w:ind w:left="360"/>
      </w:pPr>
      <w:r w:rsidRPr="00D95AF8">
        <w:rPr>
          <w:noProof/>
        </w:rPr>
        <w:drawing>
          <wp:inline distT="0" distB="0" distL="0" distR="0" wp14:anchorId="6E0F2811" wp14:editId="5680FD60">
            <wp:extent cx="2705478" cy="619211"/>
            <wp:effectExtent l="0" t="0" r="0" b="0"/>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10;&#10;Description générée automatiquement"/>
                    <pic:cNvPicPr/>
                  </pic:nvPicPr>
                  <pic:blipFill>
                    <a:blip r:embed="rId14"/>
                    <a:stretch>
                      <a:fillRect/>
                    </a:stretch>
                  </pic:blipFill>
                  <pic:spPr>
                    <a:xfrm>
                      <a:off x="0" y="0"/>
                      <a:ext cx="2705478" cy="619211"/>
                    </a:xfrm>
                    <a:prstGeom prst="rect">
                      <a:avLst/>
                    </a:prstGeom>
                  </pic:spPr>
                </pic:pic>
              </a:graphicData>
            </a:graphic>
          </wp:inline>
        </w:drawing>
      </w:r>
    </w:p>
    <w:p w14:paraId="17862039" w14:textId="2F6F6A11" w:rsidR="002C22E1" w:rsidRPr="005633A6" w:rsidRDefault="006C0CF6" w:rsidP="00020C3F">
      <w:pPr>
        <w:pStyle w:val="Paragraphedeliste"/>
        <w:numPr>
          <w:ilvl w:val="0"/>
          <w:numId w:val="13"/>
        </w:numPr>
        <w:spacing w:after="160" w:line="259" w:lineRule="auto"/>
      </w:pPr>
      <w:r>
        <w:t xml:space="preserve">Ajoutez </w:t>
      </w:r>
      <w:r w:rsidR="005633A6">
        <w:t>les deux champs dans l</w:t>
      </w:r>
      <w:r w:rsidR="008B5ABD">
        <w:t xml:space="preserve">a section </w:t>
      </w:r>
      <w:r w:rsidR="008B5ABD">
        <w:rPr>
          <w:i/>
          <w:iCs/>
        </w:rPr>
        <w:t>InputModel</w:t>
      </w:r>
    </w:p>
    <w:p w14:paraId="2A4EDAA7" w14:textId="2E2709F7" w:rsidR="00D95AF8" w:rsidRPr="00D95AF8"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D95AF8">
        <w:rPr>
          <w:rFonts w:ascii="Cascadia Mono" w:hAnsi="Cascadia Mono" w:cs="Cascadia Mono"/>
          <w:color w:val="0000FF"/>
          <w:sz w:val="19"/>
          <w:szCs w:val="19"/>
          <w:lang w:val="en-US"/>
        </w:rPr>
        <w:t>public</w:t>
      </w:r>
      <w:r w:rsidRPr="00D95AF8">
        <w:rPr>
          <w:rFonts w:ascii="Cascadia Mono" w:hAnsi="Cascadia Mono" w:cs="Cascadia Mono"/>
          <w:color w:val="000000"/>
          <w:sz w:val="19"/>
          <w:szCs w:val="19"/>
          <w:lang w:val="en-US"/>
        </w:rPr>
        <w:t xml:space="preserve"> </w:t>
      </w:r>
      <w:r w:rsidRPr="00D95AF8">
        <w:rPr>
          <w:rFonts w:ascii="Cascadia Mono" w:hAnsi="Cascadia Mono" w:cs="Cascadia Mono"/>
          <w:color w:val="0000FF"/>
          <w:sz w:val="19"/>
          <w:szCs w:val="19"/>
          <w:lang w:val="en-US"/>
        </w:rPr>
        <w:t>class</w:t>
      </w:r>
      <w:r w:rsidRPr="00D95AF8">
        <w:rPr>
          <w:rFonts w:ascii="Cascadia Mono" w:hAnsi="Cascadia Mono" w:cs="Cascadia Mono"/>
          <w:color w:val="000000"/>
          <w:sz w:val="19"/>
          <w:szCs w:val="19"/>
          <w:lang w:val="en-US"/>
        </w:rPr>
        <w:t xml:space="preserve"> </w:t>
      </w:r>
      <w:r w:rsidRPr="00D95AF8">
        <w:rPr>
          <w:rFonts w:ascii="Cascadia Mono" w:hAnsi="Cascadia Mono" w:cs="Cascadia Mono"/>
          <w:color w:val="2B91AF"/>
          <w:sz w:val="19"/>
          <w:szCs w:val="19"/>
          <w:lang w:val="en-US"/>
        </w:rPr>
        <w:t>InputModel</w:t>
      </w:r>
    </w:p>
    <w:p w14:paraId="0693CB3C" w14:textId="0BDCA266" w:rsidR="00D95AF8"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808080"/>
          <w:sz w:val="19"/>
          <w:szCs w:val="19"/>
          <w:lang w:val="en-US"/>
        </w:rPr>
      </w:pPr>
      <w:r w:rsidRPr="00D95AF8">
        <w:rPr>
          <w:rFonts w:ascii="Cascadia Mono" w:hAnsi="Cascadia Mono" w:cs="Cascadia Mono"/>
          <w:color w:val="000000"/>
          <w:sz w:val="19"/>
          <w:szCs w:val="19"/>
          <w:lang w:val="en-US"/>
        </w:rPr>
        <w:t>{</w:t>
      </w:r>
    </w:p>
    <w:p w14:paraId="760773EC" w14:textId="544CD0C4" w:rsidR="00D95AF8"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808080"/>
          <w:sz w:val="19"/>
          <w:szCs w:val="19"/>
          <w:lang w:val="en-US"/>
        </w:rPr>
      </w:pPr>
      <w:r>
        <w:rPr>
          <w:rFonts w:ascii="Cascadia Mono" w:hAnsi="Cascadia Mono" w:cs="Cascadia Mono"/>
          <w:color w:val="808080"/>
          <w:sz w:val="19"/>
          <w:szCs w:val="19"/>
          <w:lang w:val="en-US"/>
        </w:rPr>
        <w:t xml:space="preserve">    </w:t>
      </w:r>
      <w:r w:rsidRPr="00D95AF8">
        <w:rPr>
          <w:rFonts w:ascii="Cascadia Mono" w:hAnsi="Cascadia Mono" w:cs="Cascadia Mono"/>
          <w:color w:val="808080"/>
          <w:sz w:val="19"/>
          <w:szCs w:val="19"/>
          <w:lang w:val="en-US"/>
        </w:rPr>
        <w:t>///</w:t>
      </w:r>
      <w:r w:rsidRPr="00D95AF8">
        <w:rPr>
          <w:rFonts w:ascii="Cascadia Mono" w:hAnsi="Cascadia Mono" w:cs="Cascadia Mono"/>
          <w:color w:val="008000"/>
          <w:sz w:val="19"/>
          <w:szCs w:val="19"/>
          <w:lang w:val="en-US"/>
        </w:rPr>
        <w:t xml:space="preserve"> This API supports the ASP.NET Core Identity default UI infrastructure and is not intended to be used</w:t>
      </w:r>
    </w:p>
    <w:p w14:paraId="578DA575" w14:textId="77777777" w:rsidR="00D95AF8"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8000"/>
          <w:sz w:val="19"/>
          <w:szCs w:val="19"/>
          <w:lang w:val="en-US"/>
        </w:rPr>
      </w:pPr>
      <w:r>
        <w:rPr>
          <w:rFonts w:ascii="Cascadia Mono" w:hAnsi="Cascadia Mono" w:cs="Cascadia Mono"/>
          <w:color w:val="808080"/>
          <w:sz w:val="19"/>
          <w:szCs w:val="19"/>
          <w:lang w:val="en-US"/>
        </w:rPr>
        <w:t xml:space="preserve">    </w:t>
      </w:r>
      <w:r w:rsidRPr="00D95AF8">
        <w:rPr>
          <w:rFonts w:ascii="Cascadia Mono" w:hAnsi="Cascadia Mono" w:cs="Cascadia Mono"/>
          <w:color w:val="808080"/>
          <w:sz w:val="19"/>
          <w:szCs w:val="19"/>
          <w:lang w:val="en-US"/>
        </w:rPr>
        <w:t>///</w:t>
      </w:r>
      <w:r w:rsidRPr="00D95AF8">
        <w:rPr>
          <w:rFonts w:ascii="Cascadia Mono" w:hAnsi="Cascadia Mono" w:cs="Cascadia Mono"/>
          <w:color w:val="008000"/>
          <w:sz w:val="19"/>
          <w:szCs w:val="19"/>
          <w:lang w:val="en-US"/>
        </w:rPr>
        <w:t xml:space="preserve"> directly from your code. This API may change or be removed in future releases.</w:t>
      </w:r>
    </w:p>
    <w:p w14:paraId="46BDB5A0" w14:textId="4CC16311" w:rsidR="00D95AF8" w:rsidRPr="00D95AF8"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8000"/>
          <w:sz w:val="19"/>
          <w:szCs w:val="19"/>
          <w:lang w:val="en-US"/>
        </w:rPr>
        <w:t xml:space="preserve">    </w:t>
      </w:r>
      <w:r w:rsidRPr="00D95AF8">
        <w:rPr>
          <w:rFonts w:ascii="Cascadia Mono" w:hAnsi="Cascadia Mono" w:cs="Cascadia Mono"/>
          <w:color w:val="808080"/>
          <w:sz w:val="19"/>
          <w:szCs w:val="19"/>
          <w:lang w:val="en-US"/>
        </w:rPr>
        <w:t>///</w:t>
      </w:r>
      <w:r w:rsidRPr="00D95AF8">
        <w:rPr>
          <w:rFonts w:ascii="Cascadia Mono" w:hAnsi="Cascadia Mono" w:cs="Cascadia Mono"/>
          <w:color w:val="008000"/>
          <w:sz w:val="19"/>
          <w:szCs w:val="19"/>
          <w:lang w:val="en-US"/>
        </w:rPr>
        <w:t xml:space="preserve"> </w:t>
      </w:r>
      <w:r w:rsidRPr="00D95AF8">
        <w:rPr>
          <w:rFonts w:ascii="Cascadia Mono" w:hAnsi="Cascadia Mono" w:cs="Cascadia Mono"/>
          <w:color w:val="808080"/>
          <w:sz w:val="19"/>
          <w:szCs w:val="19"/>
          <w:lang w:val="en-US"/>
        </w:rPr>
        <w:t>&lt;/summary&gt;</w:t>
      </w:r>
    </w:p>
    <w:p w14:paraId="379294E8" w14:textId="3EB908FE" w:rsidR="008B5ABD"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8B5ABD" w:rsidRPr="008B5ABD">
        <w:rPr>
          <w:rFonts w:ascii="Cascadia Mono" w:hAnsi="Cascadia Mono" w:cs="Cascadia Mono"/>
          <w:color w:val="000000"/>
          <w:sz w:val="19"/>
          <w:szCs w:val="19"/>
          <w:lang w:val="en-CA"/>
        </w:rPr>
        <w:t>[Required]</w:t>
      </w:r>
    </w:p>
    <w:p w14:paraId="0D6766EB" w14:textId="788024B3" w:rsidR="008B5ABD"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8B5ABD" w:rsidRPr="008B5ABD">
        <w:rPr>
          <w:rFonts w:ascii="Cascadia Mono" w:hAnsi="Cascadia Mono" w:cs="Cascadia Mono"/>
          <w:color w:val="000000"/>
          <w:sz w:val="19"/>
          <w:szCs w:val="19"/>
          <w:lang w:val="en-CA"/>
        </w:rPr>
        <w:t>[EmailAddress]</w:t>
      </w:r>
    </w:p>
    <w:p w14:paraId="52E408A8" w14:textId="23CCAC71" w:rsidR="008B5ABD"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8B5ABD" w:rsidRPr="008B5ABD">
        <w:rPr>
          <w:rFonts w:ascii="Cascadia Mono" w:hAnsi="Cascadia Mono" w:cs="Cascadia Mono"/>
          <w:color w:val="000000"/>
          <w:sz w:val="19"/>
          <w:szCs w:val="19"/>
          <w:lang w:val="en-CA"/>
        </w:rPr>
        <w:t xml:space="preserve">[Display(Name = </w:t>
      </w:r>
      <w:r w:rsidR="008B5ABD" w:rsidRPr="008B5ABD">
        <w:rPr>
          <w:rFonts w:ascii="Cascadia Mono" w:hAnsi="Cascadia Mono" w:cs="Cascadia Mono"/>
          <w:color w:val="A31515"/>
          <w:sz w:val="19"/>
          <w:szCs w:val="19"/>
          <w:lang w:val="en-CA"/>
        </w:rPr>
        <w:t>"Email"</w:t>
      </w:r>
      <w:r w:rsidR="008B5ABD" w:rsidRPr="008B5ABD">
        <w:rPr>
          <w:rFonts w:ascii="Cascadia Mono" w:hAnsi="Cascadia Mono" w:cs="Cascadia Mono"/>
          <w:color w:val="000000"/>
          <w:sz w:val="19"/>
          <w:szCs w:val="19"/>
          <w:lang w:val="en-CA"/>
        </w:rPr>
        <w:t>)]</w:t>
      </w:r>
    </w:p>
    <w:p w14:paraId="112CF338" w14:textId="0C040615" w:rsidR="008B5ABD"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8B5ABD" w:rsidRPr="008B5ABD">
        <w:rPr>
          <w:rFonts w:ascii="Cascadia Mono" w:hAnsi="Cascadia Mono" w:cs="Cascadia Mono"/>
          <w:color w:val="0000FF"/>
          <w:sz w:val="19"/>
          <w:szCs w:val="19"/>
          <w:lang w:val="en-CA"/>
        </w:rPr>
        <w:t>public</w:t>
      </w:r>
      <w:r w:rsidR="008B5ABD" w:rsidRPr="008B5ABD">
        <w:rPr>
          <w:rFonts w:ascii="Cascadia Mono" w:hAnsi="Cascadia Mono" w:cs="Cascadia Mono"/>
          <w:color w:val="000000"/>
          <w:sz w:val="19"/>
          <w:szCs w:val="19"/>
          <w:lang w:val="en-CA"/>
        </w:rPr>
        <w:t xml:space="preserve"> </w:t>
      </w:r>
      <w:r w:rsidR="008B5ABD" w:rsidRPr="008B5ABD">
        <w:rPr>
          <w:rFonts w:ascii="Cascadia Mono" w:hAnsi="Cascadia Mono" w:cs="Cascadia Mono"/>
          <w:color w:val="0000FF"/>
          <w:sz w:val="19"/>
          <w:szCs w:val="19"/>
          <w:lang w:val="en-CA"/>
        </w:rPr>
        <w:t>string</w:t>
      </w:r>
      <w:r w:rsidR="008B5ABD" w:rsidRPr="008B5ABD">
        <w:rPr>
          <w:rFonts w:ascii="Cascadia Mono" w:hAnsi="Cascadia Mono" w:cs="Cascadia Mono"/>
          <w:color w:val="000000"/>
          <w:sz w:val="19"/>
          <w:szCs w:val="19"/>
          <w:lang w:val="en-CA"/>
        </w:rPr>
        <w:t xml:space="preserve"> Email { </w:t>
      </w:r>
      <w:r w:rsidR="008B5ABD" w:rsidRPr="008B5ABD">
        <w:rPr>
          <w:rFonts w:ascii="Cascadia Mono" w:hAnsi="Cascadia Mono" w:cs="Cascadia Mono"/>
          <w:color w:val="0000FF"/>
          <w:sz w:val="19"/>
          <w:szCs w:val="19"/>
          <w:lang w:val="en-CA"/>
        </w:rPr>
        <w:t>get</w:t>
      </w:r>
      <w:r w:rsidR="008B5ABD" w:rsidRPr="008B5ABD">
        <w:rPr>
          <w:rFonts w:ascii="Cascadia Mono" w:hAnsi="Cascadia Mono" w:cs="Cascadia Mono"/>
          <w:color w:val="000000"/>
          <w:sz w:val="19"/>
          <w:szCs w:val="19"/>
          <w:lang w:val="en-CA"/>
        </w:rPr>
        <w:t xml:space="preserve">; </w:t>
      </w:r>
      <w:r w:rsidR="008B5ABD" w:rsidRPr="008B5ABD">
        <w:rPr>
          <w:rFonts w:ascii="Cascadia Mono" w:hAnsi="Cascadia Mono" w:cs="Cascadia Mono"/>
          <w:color w:val="0000FF"/>
          <w:sz w:val="19"/>
          <w:szCs w:val="19"/>
          <w:lang w:val="en-CA"/>
        </w:rPr>
        <w:t>set</w:t>
      </w:r>
      <w:r w:rsidR="008B5ABD" w:rsidRPr="008B5ABD">
        <w:rPr>
          <w:rFonts w:ascii="Cascadia Mono" w:hAnsi="Cascadia Mono" w:cs="Cascadia Mono"/>
          <w:color w:val="000000"/>
          <w:sz w:val="19"/>
          <w:szCs w:val="19"/>
          <w:lang w:val="en-CA"/>
        </w:rPr>
        <w:t>; }</w:t>
      </w:r>
    </w:p>
    <w:p w14:paraId="3546A2DA" w14:textId="77777777" w:rsidR="008B5ABD" w:rsidRDefault="008B5ABD"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FF"/>
          <w:sz w:val="19"/>
          <w:szCs w:val="19"/>
          <w:lang w:val="en-CA"/>
        </w:rPr>
      </w:pPr>
    </w:p>
    <w:p w14:paraId="0DCBBAA0" w14:textId="15F16D79" w:rsidR="008B5ABD"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lang w:val="en-CA"/>
        </w:rPr>
      </w:pPr>
      <w:r>
        <w:rPr>
          <w:rFonts w:ascii="Cascadia Mono" w:hAnsi="Cascadia Mono" w:cs="Cascadia Mono"/>
          <w:color w:val="0000FF"/>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public</w:t>
      </w:r>
      <w:r w:rsidR="008B5ABD" w:rsidRPr="008B5ABD">
        <w:rPr>
          <w:rFonts w:ascii="Cascadia Mono" w:hAnsi="Cascadia Mono" w:cs="Cascadia Mono"/>
          <w:color w:val="000000"/>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string</w:t>
      </w:r>
      <w:r w:rsidR="008B5ABD" w:rsidRPr="008B5ABD">
        <w:rPr>
          <w:rFonts w:ascii="Cascadia Mono" w:hAnsi="Cascadia Mono" w:cs="Cascadia Mono"/>
          <w:color w:val="000000"/>
          <w:sz w:val="19"/>
          <w:szCs w:val="19"/>
          <w:highlight w:val="green"/>
          <w:lang w:val="en-CA"/>
        </w:rPr>
        <w:t xml:space="preserve"> NickName { </w:t>
      </w:r>
      <w:r w:rsidR="008B5ABD" w:rsidRPr="008B5ABD">
        <w:rPr>
          <w:rFonts w:ascii="Cascadia Mono" w:hAnsi="Cascadia Mono" w:cs="Cascadia Mono"/>
          <w:color w:val="0000FF"/>
          <w:sz w:val="19"/>
          <w:szCs w:val="19"/>
          <w:highlight w:val="green"/>
          <w:lang w:val="en-CA"/>
        </w:rPr>
        <w:t>get</w:t>
      </w:r>
      <w:r w:rsidR="008B5ABD" w:rsidRPr="008B5ABD">
        <w:rPr>
          <w:rFonts w:ascii="Cascadia Mono" w:hAnsi="Cascadia Mono" w:cs="Cascadia Mono"/>
          <w:color w:val="000000"/>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set</w:t>
      </w:r>
      <w:r w:rsidR="008B5ABD" w:rsidRPr="008B5ABD">
        <w:rPr>
          <w:rFonts w:ascii="Cascadia Mono" w:hAnsi="Cascadia Mono" w:cs="Cascadia Mono"/>
          <w:color w:val="000000"/>
          <w:sz w:val="19"/>
          <w:szCs w:val="19"/>
          <w:highlight w:val="green"/>
          <w:lang w:val="en-CA"/>
        </w:rPr>
        <w:t>; }</w:t>
      </w:r>
    </w:p>
    <w:p w14:paraId="35B14D14" w14:textId="74BD1F02" w:rsidR="00181616" w:rsidRPr="008B5ABD" w:rsidRDefault="00D95AF8" w:rsidP="00D95AF8">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rPr>
          <w:lang w:val="en-CA"/>
        </w:rPr>
      </w:pPr>
      <w:r>
        <w:rPr>
          <w:rFonts w:ascii="Cascadia Mono" w:hAnsi="Cascadia Mono" w:cs="Cascadia Mono"/>
          <w:color w:val="0000FF"/>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public</w:t>
      </w:r>
      <w:r w:rsidR="008B5ABD" w:rsidRPr="008B5ABD">
        <w:rPr>
          <w:rFonts w:ascii="Cascadia Mono" w:hAnsi="Cascadia Mono" w:cs="Cascadia Mono"/>
          <w:color w:val="000000"/>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string</w:t>
      </w:r>
      <w:r w:rsidR="008B5ABD" w:rsidRPr="008B5ABD">
        <w:rPr>
          <w:rFonts w:ascii="Cascadia Mono" w:hAnsi="Cascadia Mono" w:cs="Cascadia Mono"/>
          <w:color w:val="000000"/>
          <w:sz w:val="19"/>
          <w:szCs w:val="19"/>
          <w:highlight w:val="green"/>
          <w:lang w:val="en-CA"/>
        </w:rPr>
        <w:t xml:space="preserve"> PhoneNumber { </w:t>
      </w:r>
      <w:r w:rsidR="008B5ABD" w:rsidRPr="008B5ABD">
        <w:rPr>
          <w:rFonts w:ascii="Cascadia Mono" w:hAnsi="Cascadia Mono" w:cs="Cascadia Mono"/>
          <w:color w:val="0000FF"/>
          <w:sz w:val="19"/>
          <w:szCs w:val="19"/>
          <w:highlight w:val="green"/>
          <w:lang w:val="en-CA"/>
        </w:rPr>
        <w:t>get</w:t>
      </w:r>
      <w:r w:rsidR="008B5ABD" w:rsidRPr="008B5ABD">
        <w:rPr>
          <w:rFonts w:ascii="Cascadia Mono" w:hAnsi="Cascadia Mono" w:cs="Cascadia Mono"/>
          <w:color w:val="000000"/>
          <w:sz w:val="19"/>
          <w:szCs w:val="19"/>
          <w:highlight w:val="green"/>
          <w:lang w:val="en-CA"/>
        </w:rPr>
        <w:t xml:space="preserve">; </w:t>
      </w:r>
      <w:r w:rsidR="008B5ABD" w:rsidRPr="008B5ABD">
        <w:rPr>
          <w:rFonts w:ascii="Cascadia Mono" w:hAnsi="Cascadia Mono" w:cs="Cascadia Mono"/>
          <w:color w:val="0000FF"/>
          <w:sz w:val="19"/>
          <w:szCs w:val="19"/>
          <w:highlight w:val="green"/>
          <w:lang w:val="en-CA"/>
        </w:rPr>
        <w:t>set</w:t>
      </w:r>
      <w:r w:rsidR="008B5ABD" w:rsidRPr="008B5ABD">
        <w:rPr>
          <w:rFonts w:ascii="Cascadia Mono" w:hAnsi="Cascadia Mono" w:cs="Cascadia Mono"/>
          <w:color w:val="000000"/>
          <w:sz w:val="19"/>
          <w:szCs w:val="19"/>
          <w:highlight w:val="green"/>
          <w:lang w:val="en-CA"/>
        </w:rPr>
        <w:t>; }</w:t>
      </w:r>
    </w:p>
    <w:p w14:paraId="47DB4CBA" w14:textId="357D2BF9" w:rsidR="00181616" w:rsidRPr="0089706B" w:rsidRDefault="00ED6BEA" w:rsidP="007F59CE">
      <w:pPr>
        <w:pStyle w:val="Paragraphedeliste"/>
        <w:numPr>
          <w:ilvl w:val="0"/>
          <w:numId w:val="13"/>
        </w:numPr>
      </w:pPr>
      <w:r>
        <w:t xml:space="preserve">Ouvrez le fichier </w:t>
      </w:r>
      <w:r>
        <w:rPr>
          <w:b/>
          <w:bCs/>
        </w:rPr>
        <w:t>Register.ch</w:t>
      </w:r>
      <w:r w:rsidR="0089706B">
        <w:rPr>
          <w:b/>
          <w:bCs/>
        </w:rPr>
        <w:t>tml</w:t>
      </w:r>
    </w:p>
    <w:p w14:paraId="6B961A26" w14:textId="5551C238" w:rsidR="0089706B" w:rsidRDefault="0089706B" w:rsidP="007F59CE">
      <w:pPr>
        <w:pStyle w:val="Paragraphedeliste"/>
        <w:numPr>
          <w:ilvl w:val="0"/>
          <w:numId w:val="13"/>
        </w:numPr>
      </w:pPr>
      <w:r>
        <w:t xml:space="preserve">Sélectionnez </w:t>
      </w:r>
      <w:r w:rsidR="00AC3897">
        <w:t>tout le contenu de la div contenant Input.Email et copiez-le deux fois</w:t>
      </w:r>
    </w:p>
    <w:p w14:paraId="375AD558" w14:textId="3FACEB45" w:rsidR="00AC3897" w:rsidRPr="00AC3897" w:rsidRDefault="00AC3897"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AC3897">
        <w:rPr>
          <w:rFonts w:ascii="Cascadia Mono" w:hAnsi="Cascadia Mono" w:cs="Cascadia Mono"/>
          <w:color w:val="0000FF"/>
          <w:sz w:val="19"/>
          <w:szCs w:val="19"/>
          <w:lang w:val="en-CA"/>
        </w:rPr>
        <w:t>&lt;</w:t>
      </w:r>
      <w:r w:rsidRPr="00AC3897">
        <w:rPr>
          <w:rFonts w:ascii="Cascadia Mono" w:hAnsi="Cascadia Mono" w:cs="Cascadia Mono"/>
          <w:color w:val="800000"/>
          <w:sz w:val="19"/>
          <w:szCs w:val="19"/>
          <w:lang w:val="en-CA"/>
        </w:rPr>
        <w:t>div</w:t>
      </w:r>
      <w:r w:rsidRPr="00AC3897">
        <w:rPr>
          <w:rFonts w:ascii="Cascadia Mono" w:hAnsi="Cascadia Mono" w:cs="Cascadia Mono"/>
          <w:color w:val="000000"/>
          <w:sz w:val="19"/>
          <w:szCs w:val="19"/>
          <w:lang w:val="en-CA"/>
        </w:rPr>
        <w:t xml:space="preserve"> </w:t>
      </w:r>
      <w:r w:rsidRPr="00AC3897">
        <w:rPr>
          <w:rFonts w:ascii="Cascadia Mono" w:hAnsi="Cascadia Mono" w:cs="Cascadia Mono"/>
          <w:color w:val="FF0000"/>
          <w:sz w:val="19"/>
          <w:szCs w:val="19"/>
          <w:lang w:val="en-CA"/>
        </w:rPr>
        <w:t>class</w:t>
      </w:r>
      <w:r w:rsidRPr="00AC3897">
        <w:rPr>
          <w:rFonts w:ascii="Cascadia Mono" w:hAnsi="Cascadia Mono" w:cs="Cascadia Mono"/>
          <w:color w:val="0000FF"/>
          <w:sz w:val="19"/>
          <w:szCs w:val="19"/>
          <w:lang w:val="en-CA"/>
        </w:rPr>
        <w:t>="form-floating"&gt;</w:t>
      </w:r>
    </w:p>
    <w:p w14:paraId="32B766C3" w14:textId="51F845C9" w:rsidR="00AC3897" w:rsidRPr="00AC3897" w:rsidRDefault="002C3645"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AC3897" w:rsidRPr="00AC3897">
        <w:rPr>
          <w:rFonts w:ascii="Cascadia Mono" w:hAnsi="Cascadia Mono" w:cs="Cascadia Mono"/>
          <w:color w:val="0000FF"/>
          <w:sz w:val="19"/>
          <w:szCs w:val="19"/>
          <w:lang w:val="en-CA"/>
        </w:rPr>
        <w:t>&lt;</w:t>
      </w:r>
      <w:r w:rsidR="00AC3897" w:rsidRPr="00AC3897">
        <w:rPr>
          <w:rFonts w:ascii="Cascadia Mono" w:hAnsi="Cascadia Mono" w:cs="Cascadia Mono"/>
          <w:b/>
          <w:bCs/>
          <w:color w:val="800080"/>
          <w:sz w:val="19"/>
          <w:szCs w:val="19"/>
          <w:lang w:val="en-CA"/>
        </w:rPr>
        <w:t>input</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b/>
          <w:bCs/>
          <w:color w:val="800080"/>
          <w:sz w:val="19"/>
          <w:szCs w:val="19"/>
          <w:lang w:val="en-CA"/>
        </w:rPr>
        <w:t>asp-for</w:t>
      </w:r>
      <w:r w:rsidR="00AC3897" w:rsidRPr="00AC3897">
        <w:rPr>
          <w:rFonts w:ascii="Cascadia Mono" w:hAnsi="Cascadia Mono" w:cs="Cascadia Mono"/>
          <w:color w:val="0000FF"/>
          <w:sz w:val="19"/>
          <w:szCs w:val="19"/>
          <w:lang w:val="en-CA"/>
        </w:rPr>
        <w:t>="</w:t>
      </w:r>
      <w:r w:rsidR="00AC3897" w:rsidRPr="00AC3897">
        <w:rPr>
          <w:rFonts w:ascii="Cascadia Mono" w:hAnsi="Cascadia Mono" w:cs="Cascadia Mono"/>
          <w:color w:val="000000"/>
          <w:sz w:val="19"/>
          <w:szCs w:val="19"/>
          <w:lang w:val="en-CA"/>
        </w:rPr>
        <w:t>Input.Email</w:t>
      </w:r>
      <w:r w:rsidR="00AC3897" w:rsidRPr="00AC3897">
        <w:rPr>
          <w:rFonts w:ascii="Cascadia Mono" w:hAnsi="Cascadia Mono" w:cs="Cascadia Mono"/>
          <w:color w:val="0000FF"/>
          <w:sz w:val="19"/>
          <w:szCs w:val="19"/>
          <w:lang w:val="en-CA"/>
        </w:rPr>
        <w:t>"</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color w:val="FF0000"/>
          <w:sz w:val="19"/>
          <w:szCs w:val="19"/>
          <w:lang w:val="en-CA"/>
        </w:rPr>
        <w:t>class</w:t>
      </w:r>
      <w:r w:rsidR="00AC3897" w:rsidRPr="00AC3897">
        <w:rPr>
          <w:rFonts w:ascii="Cascadia Mono" w:hAnsi="Cascadia Mono" w:cs="Cascadia Mono"/>
          <w:color w:val="0000FF"/>
          <w:sz w:val="19"/>
          <w:szCs w:val="19"/>
          <w:lang w:val="en-CA"/>
        </w:rPr>
        <w:t>="form-control"</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color w:val="FF0000"/>
          <w:sz w:val="19"/>
          <w:szCs w:val="19"/>
          <w:lang w:val="en-CA"/>
        </w:rPr>
        <w:t>autocomplete</w:t>
      </w:r>
      <w:r w:rsidR="00AC3897" w:rsidRPr="00AC3897">
        <w:rPr>
          <w:rFonts w:ascii="Cascadia Mono" w:hAnsi="Cascadia Mono" w:cs="Cascadia Mono"/>
          <w:color w:val="0000FF"/>
          <w:sz w:val="19"/>
          <w:szCs w:val="19"/>
          <w:lang w:val="en-CA"/>
        </w:rPr>
        <w:t>="username"</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color w:val="FF0000"/>
          <w:sz w:val="19"/>
          <w:szCs w:val="19"/>
          <w:lang w:val="en-CA"/>
        </w:rPr>
        <w:t>aria-required</w:t>
      </w:r>
      <w:r w:rsidR="00AC3897" w:rsidRPr="00AC3897">
        <w:rPr>
          <w:rFonts w:ascii="Cascadia Mono" w:hAnsi="Cascadia Mono" w:cs="Cascadia Mono"/>
          <w:color w:val="0000FF"/>
          <w:sz w:val="19"/>
          <w:szCs w:val="19"/>
          <w:lang w:val="en-CA"/>
        </w:rPr>
        <w:t>="true"</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color w:val="0000FF"/>
          <w:sz w:val="19"/>
          <w:szCs w:val="19"/>
          <w:lang w:val="en-CA"/>
        </w:rPr>
        <w:t>/&gt;</w:t>
      </w:r>
    </w:p>
    <w:p w14:paraId="40EE1FDB" w14:textId="4C40A3AA" w:rsidR="00AC3897" w:rsidRPr="00AC3897" w:rsidRDefault="002C3645"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AC3897" w:rsidRPr="00AC3897">
        <w:rPr>
          <w:rFonts w:ascii="Cascadia Mono" w:hAnsi="Cascadia Mono" w:cs="Cascadia Mono"/>
          <w:color w:val="0000FF"/>
          <w:sz w:val="19"/>
          <w:szCs w:val="19"/>
          <w:lang w:val="en-CA"/>
        </w:rPr>
        <w:t>&lt;</w:t>
      </w:r>
      <w:r w:rsidR="00AC3897" w:rsidRPr="00AC3897">
        <w:rPr>
          <w:rFonts w:ascii="Cascadia Mono" w:hAnsi="Cascadia Mono" w:cs="Cascadia Mono"/>
          <w:b/>
          <w:bCs/>
          <w:color w:val="800080"/>
          <w:sz w:val="19"/>
          <w:szCs w:val="19"/>
          <w:lang w:val="en-CA"/>
        </w:rPr>
        <w:t>label</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b/>
          <w:bCs/>
          <w:color w:val="800080"/>
          <w:sz w:val="19"/>
          <w:szCs w:val="19"/>
          <w:lang w:val="en-CA"/>
        </w:rPr>
        <w:t>asp-for</w:t>
      </w:r>
      <w:r w:rsidR="00AC3897" w:rsidRPr="00AC3897">
        <w:rPr>
          <w:rFonts w:ascii="Cascadia Mono" w:hAnsi="Cascadia Mono" w:cs="Cascadia Mono"/>
          <w:color w:val="0000FF"/>
          <w:sz w:val="19"/>
          <w:szCs w:val="19"/>
          <w:lang w:val="en-CA"/>
        </w:rPr>
        <w:t>="</w:t>
      </w:r>
      <w:r w:rsidR="00AC3897" w:rsidRPr="00AC3897">
        <w:rPr>
          <w:rFonts w:ascii="Cascadia Mono" w:hAnsi="Cascadia Mono" w:cs="Cascadia Mono"/>
          <w:color w:val="000000"/>
          <w:sz w:val="19"/>
          <w:szCs w:val="19"/>
          <w:lang w:val="en-CA"/>
        </w:rPr>
        <w:t>Input.Email</w:t>
      </w:r>
      <w:r w:rsidR="00AC3897" w:rsidRPr="00AC3897">
        <w:rPr>
          <w:rFonts w:ascii="Cascadia Mono" w:hAnsi="Cascadia Mono" w:cs="Cascadia Mono"/>
          <w:color w:val="0000FF"/>
          <w:sz w:val="19"/>
          <w:szCs w:val="19"/>
          <w:lang w:val="en-CA"/>
        </w:rPr>
        <w:t>"&gt;&lt;/</w:t>
      </w:r>
      <w:r w:rsidR="00AC3897" w:rsidRPr="00AC3897">
        <w:rPr>
          <w:rFonts w:ascii="Cascadia Mono" w:hAnsi="Cascadia Mono" w:cs="Cascadia Mono"/>
          <w:b/>
          <w:bCs/>
          <w:color w:val="800080"/>
          <w:sz w:val="19"/>
          <w:szCs w:val="19"/>
          <w:lang w:val="en-CA"/>
        </w:rPr>
        <w:t>label</w:t>
      </w:r>
      <w:r w:rsidR="00AC3897" w:rsidRPr="00AC3897">
        <w:rPr>
          <w:rFonts w:ascii="Cascadia Mono" w:hAnsi="Cascadia Mono" w:cs="Cascadia Mono"/>
          <w:color w:val="0000FF"/>
          <w:sz w:val="19"/>
          <w:szCs w:val="19"/>
          <w:lang w:val="en-CA"/>
        </w:rPr>
        <w:t>&gt;</w:t>
      </w:r>
    </w:p>
    <w:p w14:paraId="0A48E64F" w14:textId="5338C58C" w:rsidR="00AC3897" w:rsidRPr="00AC3897" w:rsidRDefault="002C3645"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AC3897" w:rsidRPr="00AC3897">
        <w:rPr>
          <w:rFonts w:ascii="Cascadia Mono" w:hAnsi="Cascadia Mono" w:cs="Cascadia Mono"/>
          <w:color w:val="0000FF"/>
          <w:sz w:val="19"/>
          <w:szCs w:val="19"/>
          <w:lang w:val="en-CA"/>
        </w:rPr>
        <w:t>&lt;</w:t>
      </w:r>
      <w:r w:rsidR="00AC3897" w:rsidRPr="00AC3897">
        <w:rPr>
          <w:rFonts w:ascii="Cascadia Mono" w:hAnsi="Cascadia Mono" w:cs="Cascadia Mono"/>
          <w:b/>
          <w:bCs/>
          <w:color w:val="800080"/>
          <w:sz w:val="19"/>
          <w:szCs w:val="19"/>
          <w:lang w:val="en-CA"/>
        </w:rPr>
        <w:t>span</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b/>
          <w:bCs/>
          <w:color w:val="800080"/>
          <w:sz w:val="19"/>
          <w:szCs w:val="19"/>
          <w:lang w:val="en-CA"/>
        </w:rPr>
        <w:t>asp-validation-for</w:t>
      </w:r>
      <w:r w:rsidR="00AC3897" w:rsidRPr="00AC3897">
        <w:rPr>
          <w:rFonts w:ascii="Cascadia Mono" w:hAnsi="Cascadia Mono" w:cs="Cascadia Mono"/>
          <w:color w:val="0000FF"/>
          <w:sz w:val="19"/>
          <w:szCs w:val="19"/>
          <w:lang w:val="en-CA"/>
        </w:rPr>
        <w:t>="</w:t>
      </w:r>
      <w:r w:rsidR="00AC3897" w:rsidRPr="00AC3897">
        <w:rPr>
          <w:rFonts w:ascii="Cascadia Mono" w:hAnsi="Cascadia Mono" w:cs="Cascadia Mono"/>
          <w:color w:val="000000"/>
          <w:sz w:val="19"/>
          <w:szCs w:val="19"/>
          <w:lang w:val="en-CA"/>
        </w:rPr>
        <w:t>Input.Email</w:t>
      </w:r>
      <w:r w:rsidR="00AC3897" w:rsidRPr="00AC3897">
        <w:rPr>
          <w:rFonts w:ascii="Cascadia Mono" w:hAnsi="Cascadia Mono" w:cs="Cascadia Mono"/>
          <w:color w:val="0000FF"/>
          <w:sz w:val="19"/>
          <w:szCs w:val="19"/>
          <w:lang w:val="en-CA"/>
        </w:rPr>
        <w:t>"</w:t>
      </w:r>
      <w:r w:rsidR="00AC3897" w:rsidRPr="00AC3897">
        <w:rPr>
          <w:rFonts w:ascii="Cascadia Mono" w:hAnsi="Cascadia Mono" w:cs="Cascadia Mono"/>
          <w:color w:val="000000"/>
          <w:sz w:val="19"/>
          <w:szCs w:val="19"/>
          <w:lang w:val="en-CA"/>
        </w:rPr>
        <w:t xml:space="preserve"> </w:t>
      </w:r>
      <w:r w:rsidR="00AC3897" w:rsidRPr="00AC3897">
        <w:rPr>
          <w:rFonts w:ascii="Cascadia Mono" w:hAnsi="Cascadia Mono" w:cs="Cascadia Mono"/>
          <w:color w:val="FF0000"/>
          <w:sz w:val="19"/>
          <w:szCs w:val="19"/>
          <w:lang w:val="en-CA"/>
        </w:rPr>
        <w:t>class</w:t>
      </w:r>
      <w:r w:rsidR="00AC3897" w:rsidRPr="00AC3897">
        <w:rPr>
          <w:rFonts w:ascii="Cascadia Mono" w:hAnsi="Cascadia Mono" w:cs="Cascadia Mono"/>
          <w:color w:val="0000FF"/>
          <w:sz w:val="19"/>
          <w:szCs w:val="19"/>
          <w:lang w:val="en-CA"/>
        </w:rPr>
        <w:t>="text-danger"&gt;&lt;/</w:t>
      </w:r>
      <w:r w:rsidR="00AC3897" w:rsidRPr="00AC3897">
        <w:rPr>
          <w:rFonts w:ascii="Cascadia Mono" w:hAnsi="Cascadia Mono" w:cs="Cascadia Mono"/>
          <w:b/>
          <w:bCs/>
          <w:color w:val="800080"/>
          <w:sz w:val="19"/>
          <w:szCs w:val="19"/>
          <w:lang w:val="en-CA"/>
        </w:rPr>
        <w:t>span</w:t>
      </w:r>
      <w:r w:rsidR="00AC3897" w:rsidRPr="00AC3897">
        <w:rPr>
          <w:rFonts w:ascii="Cascadia Mono" w:hAnsi="Cascadia Mono" w:cs="Cascadia Mono"/>
          <w:color w:val="0000FF"/>
          <w:sz w:val="19"/>
          <w:szCs w:val="19"/>
          <w:lang w:val="en-CA"/>
        </w:rPr>
        <w:t>&gt;</w:t>
      </w:r>
    </w:p>
    <w:p w14:paraId="32985BA8" w14:textId="6585FB57" w:rsidR="00AC3897" w:rsidRPr="00ED6BEA" w:rsidRDefault="00AC3897" w:rsidP="002C3645">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ind w:left="360"/>
      </w:pPr>
      <w:r w:rsidRPr="00AC3897">
        <w:rPr>
          <w:rFonts w:ascii="Cascadia Mono" w:hAnsi="Cascadia Mono" w:cs="Cascadia Mono"/>
          <w:color w:val="0000FF"/>
          <w:sz w:val="19"/>
          <w:szCs w:val="19"/>
        </w:rPr>
        <w:t>&lt;/</w:t>
      </w:r>
      <w:r w:rsidRPr="00AC3897">
        <w:rPr>
          <w:rFonts w:ascii="Cascadia Mono" w:hAnsi="Cascadia Mono" w:cs="Cascadia Mono"/>
          <w:color w:val="800000"/>
          <w:sz w:val="19"/>
          <w:szCs w:val="19"/>
        </w:rPr>
        <w:t>div</w:t>
      </w:r>
      <w:r w:rsidRPr="00AC3897">
        <w:rPr>
          <w:rFonts w:ascii="Cascadia Mono" w:hAnsi="Cascadia Mono" w:cs="Cascadia Mono"/>
          <w:color w:val="0000FF"/>
          <w:sz w:val="19"/>
          <w:szCs w:val="19"/>
        </w:rPr>
        <w:t>&gt;</w:t>
      </w:r>
    </w:p>
    <w:p w14:paraId="4D810188" w14:textId="0C4AFEE9" w:rsidR="004274FB" w:rsidRDefault="00E42FCA" w:rsidP="00A76F2A">
      <w:pPr>
        <w:pStyle w:val="Paragraphedeliste"/>
        <w:numPr>
          <w:ilvl w:val="0"/>
          <w:numId w:val="13"/>
        </w:numPr>
      </w:pPr>
      <w:r>
        <w:t xml:space="preserve">Modifiez les </w:t>
      </w:r>
      <w:r w:rsidR="00A76F2A">
        <w:t>tagHelper pour les deux champs</w:t>
      </w:r>
    </w:p>
    <w:p w14:paraId="08192971" w14:textId="0B60FC38"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2C3645">
        <w:rPr>
          <w:rFonts w:ascii="Cascadia Mono" w:hAnsi="Cascadia Mono" w:cs="Cascadia Mono"/>
          <w:color w:val="000000"/>
          <w:sz w:val="19"/>
          <w:szCs w:val="19"/>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color w:val="800000"/>
          <w:sz w:val="19"/>
          <w:szCs w:val="19"/>
          <w:lang w:val="en-CA"/>
        </w:rPr>
        <w:t>div</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="form-floating"&gt;</w:t>
      </w:r>
    </w:p>
    <w:p w14:paraId="48577B8A" w14:textId="78A4A11B"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input</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Input.NickName</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="form-control"</w:t>
      </w:r>
      <w:r w:rsidRPr="00700C9D">
        <w:rPr>
          <w:rFonts w:ascii="Cascadia Mono" w:hAnsi="Cascadia Mono" w:cs="Cascadia Mono"/>
          <w:color w:val="000000"/>
          <w:sz w:val="19"/>
          <w:szCs w:val="19"/>
          <w:lang w:val="en-CA"/>
        </w:rPr>
        <w:t xml:space="preserve"> </w:t>
      </w:r>
      <w:r w:rsidRPr="00465A9B">
        <w:rPr>
          <w:rFonts w:ascii="Cascadia Mono" w:hAnsi="Cascadia Mono" w:cs="Cascadia Mono"/>
          <w:sz w:val="19"/>
          <w:szCs w:val="19"/>
          <w:highlight w:val="magenta"/>
          <w:lang w:val="en-CA"/>
        </w:rPr>
        <w:t>autocomplete="username"</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aria-required</w:t>
      </w:r>
      <w:r w:rsidRPr="00700C9D">
        <w:rPr>
          <w:rFonts w:ascii="Cascadia Mono" w:hAnsi="Cascadia Mono" w:cs="Cascadia Mono"/>
          <w:color w:val="0000FF"/>
          <w:sz w:val="19"/>
          <w:szCs w:val="19"/>
          <w:lang w:val="en-CA"/>
        </w:rPr>
        <w:t>="true"</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/&gt;</w:t>
      </w:r>
    </w:p>
    <w:p w14:paraId="5F2B2C68" w14:textId="3A1422B5"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label</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Input.NickName</w:t>
      </w:r>
      <w:r w:rsidRPr="00700C9D">
        <w:rPr>
          <w:rFonts w:ascii="Cascadia Mono" w:hAnsi="Cascadia Mono" w:cs="Cascadia Mono"/>
          <w:color w:val="0000FF"/>
          <w:sz w:val="19"/>
          <w:szCs w:val="19"/>
          <w:lang w:val="en-CA"/>
        </w:rPr>
        <w:t>"&gt;&lt;/</w:t>
      </w:r>
      <w:r w:rsidRPr="00700C9D">
        <w:rPr>
          <w:rFonts w:ascii="Cascadia Mono" w:hAnsi="Cascadia Mono" w:cs="Cascadia Mono"/>
          <w:b/>
          <w:bCs/>
          <w:color w:val="800080"/>
          <w:sz w:val="19"/>
          <w:szCs w:val="19"/>
          <w:lang w:val="en-CA"/>
        </w:rPr>
        <w:t>label</w:t>
      </w:r>
      <w:r w:rsidRPr="00700C9D">
        <w:rPr>
          <w:rFonts w:ascii="Cascadia Mono" w:hAnsi="Cascadia Mono" w:cs="Cascadia Mono"/>
          <w:color w:val="0000FF"/>
          <w:sz w:val="19"/>
          <w:szCs w:val="19"/>
          <w:lang w:val="en-CA"/>
        </w:rPr>
        <w:t>&gt;</w:t>
      </w:r>
    </w:p>
    <w:p w14:paraId="1653725E" w14:textId="2A5F75CF"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span</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asp-validation-for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Input.NickName</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="text-danger"&gt;&lt;/</w:t>
      </w:r>
      <w:r w:rsidRPr="00700C9D">
        <w:rPr>
          <w:rFonts w:ascii="Cascadia Mono" w:hAnsi="Cascadia Mono" w:cs="Cascadia Mono"/>
          <w:b/>
          <w:bCs/>
          <w:color w:val="800080"/>
          <w:sz w:val="19"/>
          <w:szCs w:val="19"/>
          <w:lang w:val="en-CA"/>
        </w:rPr>
        <w:t>span</w:t>
      </w:r>
      <w:r w:rsidRPr="00700C9D">
        <w:rPr>
          <w:rFonts w:ascii="Cascadia Mono" w:hAnsi="Cascadia Mono" w:cs="Cascadia Mono"/>
          <w:color w:val="0000FF"/>
          <w:sz w:val="19"/>
          <w:szCs w:val="19"/>
          <w:lang w:val="en-CA"/>
        </w:rPr>
        <w:t>&gt;</w:t>
      </w:r>
    </w:p>
    <w:p w14:paraId="1A5738CC" w14:textId="512DFC1E"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color w:val="800000"/>
          <w:sz w:val="19"/>
          <w:szCs w:val="19"/>
          <w:lang w:val="en-CA"/>
        </w:rPr>
        <w:t>div</w:t>
      </w:r>
      <w:r w:rsidRPr="00700C9D">
        <w:rPr>
          <w:rFonts w:ascii="Cascadia Mono" w:hAnsi="Cascadia Mono" w:cs="Cascadia Mono"/>
          <w:color w:val="0000FF"/>
          <w:sz w:val="19"/>
          <w:szCs w:val="19"/>
          <w:lang w:val="en-CA"/>
        </w:rPr>
        <w:t>&gt;</w:t>
      </w:r>
    </w:p>
    <w:p w14:paraId="1F2AA9E0" w14:textId="36B003B7"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color w:val="800000"/>
          <w:sz w:val="19"/>
          <w:szCs w:val="19"/>
          <w:lang w:val="en-CA"/>
        </w:rPr>
        <w:t>div</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="form-floating"&gt;</w:t>
      </w:r>
    </w:p>
    <w:p w14:paraId="42C3BFF4" w14:textId="41C02F05"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input</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Input.PhoneNumber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="form-control"</w:t>
      </w:r>
      <w:r w:rsidRPr="00700C9D">
        <w:rPr>
          <w:rFonts w:ascii="Cascadia Mono" w:hAnsi="Cascadia Mono" w:cs="Cascadia Mono"/>
          <w:color w:val="000000"/>
          <w:sz w:val="19"/>
          <w:szCs w:val="19"/>
          <w:lang w:val="en-CA"/>
        </w:rPr>
        <w:t xml:space="preserve"> </w:t>
      </w:r>
      <w:r w:rsidRPr="00465A9B">
        <w:rPr>
          <w:rFonts w:ascii="Cascadia Mono" w:hAnsi="Cascadia Mono" w:cs="Cascadia Mono"/>
          <w:sz w:val="19"/>
          <w:szCs w:val="19"/>
          <w:highlight w:val="magenta"/>
          <w:lang w:val="en-CA"/>
        </w:rPr>
        <w:t>autocomplete="username"</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aria-required</w:t>
      </w:r>
      <w:r w:rsidRPr="00700C9D">
        <w:rPr>
          <w:rFonts w:ascii="Cascadia Mono" w:hAnsi="Cascadia Mono" w:cs="Cascadia Mono"/>
          <w:color w:val="0000FF"/>
          <w:sz w:val="19"/>
          <w:szCs w:val="19"/>
          <w:lang w:val="en-CA"/>
        </w:rPr>
        <w:t>="true"</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/&gt;</w:t>
      </w:r>
    </w:p>
    <w:p w14:paraId="6AA7DBB7" w14:textId="22429613"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label</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Input.PhoneNumber</w:t>
      </w:r>
      <w:r w:rsidRPr="00700C9D">
        <w:rPr>
          <w:rFonts w:ascii="Cascadia Mono" w:hAnsi="Cascadia Mono" w:cs="Cascadia Mono"/>
          <w:color w:val="0000FF"/>
          <w:sz w:val="19"/>
          <w:szCs w:val="19"/>
          <w:lang w:val="en-CA"/>
        </w:rPr>
        <w:t>"&gt;&lt;/</w:t>
      </w:r>
      <w:r w:rsidRPr="00700C9D">
        <w:rPr>
          <w:rFonts w:ascii="Cascadia Mono" w:hAnsi="Cascadia Mono" w:cs="Cascadia Mono"/>
          <w:b/>
          <w:bCs/>
          <w:color w:val="800080"/>
          <w:sz w:val="19"/>
          <w:szCs w:val="19"/>
          <w:lang w:val="en-CA"/>
        </w:rPr>
        <w:t>label</w:t>
      </w:r>
      <w:r w:rsidRPr="00700C9D">
        <w:rPr>
          <w:rFonts w:ascii="Cascadia Mono" w:hAnsi="Cascadia Mono" w:cs="Cascadia Mono"/>
          <w:color w:val="0000FF"/>
          <w:sz w:val="19"/>
          <w:szCs w:val="19"/>
          <w:lang w:val="en-CA"/>
        </w:rPr>
        <w:t>&gt;</w:t>
      </w:r>
    </w:p>
    <w:p w14:paraId="44A4E0C9" w14:textId="50556003" w:rsidR="00700C9D" w:rsidRPr="00700C9D"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sidR="002C3645">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lang w:val="en-CA"/>
        </w:rPr>
        <w:t>&lt;</w:t>
      </w:r>
      <w:r w:rsidRPr="00700C9D">
        <w:rPr>
          <w:rFonts w:ascii="Cascadia Mono" w:hAnsi="Cascadia Mono" w:cs="Cascadia Mono"/>
          <w:b/>
          <w:bCs/>
          <w:color w:val="800080"/>
          <w:sz w:val="19"/>
          <w:szCs w:val="19"/>
          <w:lang w:val="en-CA"/>
        </w:rPr>
        <w:t>span</w:t>
      </w:r>
      <w:r w:rsidRPr="00700C9D">
        <w:rPr>
          <w:rFonts w:ascii="Cascadia Mono" w:hAnsi="Cascadia Mono" w:cs="Cascadia Mono"/>
          <w:color w:val="000000"/>
          <w:sz w:val="19"/>
          <w:szCs w:val="19"/>
          <w:lang w:val="en-CA"/>
        </w:rPr>
        <w:t xml:space="preserve"> </w:t>
      </w:r>
      <w:r w:rsidRPr="00700C9D">
        <w:rPr>
          <w:rFonts w:ascii="Cascadia Mono" w:hAnsi="Cascadia Mono" w:cs="Cascadia Mono"/>
          <w:b/>
          <w:bCs/>
          <w:color w:val="800080"/>
          <w:sz w:val="19"/>
          <w:szCs w:val="19"/>
          <w:lang w:val="en-CA"/>
        </w:rPr>
        <w:t>asp-validation-for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highlight w:val="green"/>
          <w:lang w:val="en-CA"/>
        </w:rPr>
        <w:t>Input.PhoneNumber</w:t>
      </w:r>
      <w:r w:rsidRPr="00700C9D">
        <w:rPr>
          <w:rFonts w:ascii="Cascadia Mono" w:hAnsi="Cascadia Mono" w:cs="Cascadia Mono"/>
          <w:color w:val="0000FF"/>
          <w:sz w:val="19"/>
          <w:szCs w:val="19"/>
          <w:lang w:val="en-CA"/>
        </w:rPr>
        <w:t>"</w:t>
      </w:r>
      <w:r w:rsidRPr="00700C9D">
        <w:rPr>
          <w:rFonts w:ascii="Cascadia Mono" w:hAnsi="Cascadia Mono" w:cs="Cascadia Mono"/>
          <w:color w:val="000000"/>
          <w:sz w:val="19"/>
          <w:szCs w:val="19"/>
          <w:lang w:val="en-CA"/>
        </w:rPr>
        <w:t xml:space="preserve"> </w:t>
      </w:r>
      <w:r w:rsidRPr="00700C9D">
        <w:rPr>
          <w:rFonts w:ascii="Cascadia Mono" w:hAnsi="Cascadia Mono" w:cs="Cascadia Mono"/>
          <w:color w:val="FF0000"/>
          <w:sz w:val="19"/>
          <w:szCs w:val="19"/>
          <w:lang w:val="en-CA"/>
        </w:rPr>
        <w:t>class</w:t>
      </w:r>
      <w:r w:rsidRPr="00700C9D">
        <w:rPr>
          <w:rFonts w:ascii="Cascadia Mono" w:hAnsi="Cascadia Mono" w:cs="Cascadia Mono"/>
          <w:color w:val="0000FF"/>
          <w:sz w:val="19"/>
          <w:szCs w:val="19"/>
          <w:lang w:val="en-CA"/>
        </w:rPr>
        <w:t>="text-danger"&gt;&lt;/</w:t>
      </w:r>
      <w:r w:rsidRPr="00700C9D">
        <w:rPr>
          <w:rFonts w:ascii="Cascadia Mono" w:hAnsi="Cascadia Mono" w:cs="Cascadia Mono"/>
          <w:b/>
          <w:bCs/>
          <w:color w:val="800080"/>
          <w:sz w:val="19"/>
          <w:szCs w:val="19"/>
          <w:lang w:val="en-CA"/>
        </w:rPr>
        <w:t>span</w:t>
      </w:r>
      <w:r w:rsidRPr="00700C9D">
        <w:rPr>
          <w:rFonts w:ascii="Cascadia Mono" w:hAnsi="Cascadia Mono" w:cs="Cascadia Mono"/>
          <w:color w:val="0000FF"/>
          <w:sz w:val="19"/>
          <w:szCs w:val="19"/>
          <w:lang w:val="en-CA"/>
        </w:rPr>
        <w:t>&gt;</w:t>
      </w:r>
    </w:p>
    <w:p w14:paraId="1372C85A" w14:textId="79C74CF8" w:rsidR="00A76F2A" w:rsidRPr="00ED6BEA" w:rsidRDefault="00700C9D" w:rsidP="002C3645">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ind w:left="360"/>
      </w:pPr>
      <w:r>
        <w:rPr>
          <w:rFonts w:ascii="Cascadia Mono" w:hAnsi="Cascadia Mono" w:cs="Cascadia Mono"/>
          <w:color w:val="000000"/>
          <w:sz w:val="19"/>
          <w:szCs w:val="19"/>
          <w:lang w:val="en-CA"/>
        </w:rPr>
        <w:t xml:space="preserve"> </w:t>
      </w:r>
      <w:r w:rsidRPr="00700C9D">
        <w:rPr>
          <w:rFonts w:ascii="Cascadia Mono" w:hAnsi="Cascadia Mono" w:cs="Cascadia Mono"/>
          <w:color w:val="0000FF"/>
          <w:sz w:val="19"/>
          <w:szCs w:val="19"/>
        </w:rPr>
        <w:t>&lt;/</w:t>
      </w:r>
      <w:r w:rsidRPr="00700C9D">
        <w:rPr>
          <w:rFonts w:ascii="Cascadia Mono" w:hAnsi="Cascadia Mono" w:cs="Cascadia Mono"/>
          <w:color w:val="800000"/>
          <w:sz w:val="19"/>
          <w:szCs w:val="19"/>
        </w:rPr>
        <w:t>div</w:t>
      </w:r>
      <w:r w:rsidRPr="00700C9D">
        <w:rPr>
          <w:rFonts w:ascii="Cascadia Mono" w:hAnsi="Cascadia Mono" w:cs="Cascadia Mono"/>
          <w:color w:val="0000FF"/>
          <w:sz w:val="19"/>
          <w:szCs w:val="19"/>
        </w:rPr>
        <w:t>&gt;</w:t>
      </w:r>
    </w:p>
    <w:p w14:paraId="7DC4757B" w14:textId="64FDE26C" w:rsidR="00C11B64" w:rsidRDefault="00695DA6" w:rsidP="00695DA6">
      <w:pPr>
        <w:pStyle w:val="Paragraphedeliste"/>
        <w:numPr>
          <w:ilvl w:val="0"/>
          <w:numId w:val="13"/>
        </w:numPr>
      </w:pPr>
      <w:r>
        <w:lastRenderedPageBreak/>
        <w:t>Testez la création d’un User</w:t>
      </w:r>
      <w:r w:rsidR="004D1646">
        <w:t xml:space="preserve"> (Dans notre exemple, PhoneNumber est simplement une string</w:t>
      </w:r>
      <w:r w:rsidR="00FF5C57">
        <w:t xml:space="preserve"> sans validation spéciale et</w:t>
      </w:r>
      <w:r w:rsidR="004D1646">
        <w:t xml:space="preserve"> ce n’est pas très important pour le moment)</w:t>
      </w:r>
    </w:p>
    <w:p w14:paraId="0F88EB51" w14:textId="77777777" w:rsidR="00984825" w:rsidRDefault="00984825" w:rsidP="00984825">
      <w:pPr>
        <w:ind w:left="360"/>
      </w:pPr>
      <w:r w:rsidRPr="00984825">
        <w:rPr>
          <w:highlight w:val="yellow"/>
        </w:rPr>
        <w:t>Attention :</w:t>
      </w:r>
      <w:r>
        <w:t xml:space="preserve"> Pour l’instant les données NickName et PhoneNumber ne sont pas sauvegardées dans la BD, nous allons voir comment le faire correctement au prochain laboratoire!</w:t>
      </w:r>
    </w:p>
    <w:p w14:paraId="465952ED" w14:textId="77777777" w:rsidR="00984825" w:rsidRDefault="00984825" w:rsidP="00984825">
      <w:pPr>
        <w:pStyle w:val="Paragraphedeliste"/>
      </w:pPr>
    </w:p>
    <w:p w14:paraId="5E9D9D62" w14:textId="66933E4D" w:rsidR="00344735" w:rsidRPr="0045328E" w:rsidRDefault="00344735" w:rsidP="00344735">
      <w:pPr>
        <w:pStyle w:val="Titre2"/>
      </w:pPr>
      <w:r>
        <w:t xml:space="preserve">Limiter l’accès à la vue </w:t>
      </w:r>
      <w:r w:rsidR="00737101">
        <w:t>Weapon/Index</w:t>
      </w:r>
      <w:r w:rsidRPr="0045328E">
        <w:t xml:space="preserve"> </w:t>
      </w:r>
    </w:p>
    <w:p w14:paraId="57773785" w14:textId="4E01FA1B" w:rsidR="003B252C" w:rsidRDefault="003B252C" w:rsidP="003B252C">
      <w:pPr>
        <w:spacing w:before="0" w:after="160" w:line="259" w:lineRule="auto"/>
        <w:ind w:left="360"/>
      </w:pPr>
      <w:r>
        <w:t xml:space="preserve">Nous voulons limiter l’accès à la gestion des </w:t>
      </w:r>
      <w:r w:rsidRPr="00465A9B">
        <w:rPr>
          <w:b/>
          <w:bCs/>
        </w:rPr>
        <w:t>Weapon</w:t>
      </w:r>
      <w:r>
        <w:t xml:space="preserve"> </w:t>
      </w:r>
      <w:r w:rsidR="007D3AB6">
        <w:t>à un utilisateur connect</w:t>
      </w:r>
      <w:r w:rsidR="00BE115D">
        <w:t>é</w:t>
      </w:r>
      <w:r w:rsidR="00860D18">
        <w:t xml:space="preserve"> sauf pour </w:t>
      </w:r>
      <w:r w:rsidR="00860D18" w:rsidRPr="00860D18">
        <w:rPr>
          <w:b/>
          <w:bCs/>
        </w:rPr>
        <w:t>Index</w:t>
      </w:r>
      <w:r w:rsidR="00860D18">
        <w:t>.</w:t>
      </w:r>
    </w:p>
    <w:p w14:paraId="5FAB9091" w14:textId="38A97195" w:rsidR="00344735" w:rsidRPr="00933647" w:rsidRDefault="00933647" w:rsidP="00344735">
      <w:pPr>
        <w:pStyle w:val="Paragraphedeliste"/>
        <w:numPr>
          <w:ilvl w:val="0"/>
          <w:numId w:val="4"/>
        </w:numPr>
        <w:spacing w:before="0" w:after="160" w:line="259" w:lineRule="auto"/>
      </w:pPr>
      <w:r>
        <w:t xml:space="preserve">Ouvrez le contrôleur </w:t>
      </w:r>
      <w:r>
        <w:rPr>
          <w:b/>
          <w:bCs/>
        </w:rPr>
        <w:t>Weapon</w:t>
      </w:r>
    </w:p>
    <w:p w14:paraId="41119070" w14:textId="71E08099" w:rsidR="00933647" w:rsidRPr="00860D18" w:rsidRDefault="00933647" w:rsidP="00344735">
      <w:pPr>
        <w:pStyle w:val="Paragraphedeliste"/>
        <w:numPr>
          <w:ilvl w:val="0"/>
          <w:numId w:val="4"/>
        </w:numPr>
        <w:spacing w:before="0" w:after="160" w:line="259" w:lineRule="auto"/>
      </w:pPr>
      <w:r>
        <w:t xml:space="preserve">Ajoutez l’annotation </w:t>
      </w:r>
      <w:r w:rsidRPr="00465A9B">
        <w:rPr>
          <w:b/>
          <w:bCs/>
          <w:i/>
          <w:iCs/>
        </w:rPr>
        <w:t>Authorize</w:t>
      </w:r>
    </w:p>
    <w:p w14:paraId="48FA5775" w14:textId="77777777" w:rsidR="00CC07C0" w:rsidRPr="00860D18" w:rsidRDefault="00CC07C0"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860D18">
        <w:rPr>
          <w:rFonts w:ascii="Cascadia Mono" w:hAnsi="Cascadia Mono" w:cs="Cascadia Mono"/>
          <w:color w:val="000000"/>
          <w:sz w:val="19"/>
          <w:szCs w:val="19"/>
          <w:highlight w:val="green"/>
          <w:lang w:val="en-US"/>
        </w:rPr>
        <w:t>[Authorize]</w:t>
      </w:r>
    </w:p>
    <w:p w14:paraId="46F9EE95" w14:textId="490B5522" w:rsidR="00CC07C0" w:rsidRPr="00860D18" w:rsidRDefault="00CC07C0"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860D18">
        <w:rPr>
          <w:rFonts w:ascii="Cascadia Mono" w:hAnsi="Cascadia Mono" w:cs="Cascadia Mono"/>
          <w:color w:val="0000FF"/>
          <w:sz w:val="19"/>
          <w:szCs w:val="19"/>
          <w:lang w:val="en-US"/>
        </w:rPr>
        <w:t>public</w:t>
      </w:r>
      <w:r w:rsidRPr="00860D18">
        <w:rPr>
          <w:rFonts w:ascii="Cascadia Mono" w:hAnsi="Cascadia Mono" w:cs="Cascadia Mono"/>
          <w:color w:val="000000"/>
          <w:sz w:val="19"/>
          <w:szCs w:val="19"/>
          <w:lang w:val="en-US"/>
        </w:rPr>
        <w:t xml:space="preserve"> </w:t>
      </w:r>
      <w:r w:rsidRPr="00860D18">
        <w:rPr>
          <w:rFonts w:ascii="Cascadia Mono" w:hAnsi="Cascadia Mono" w:cs="Cascadia Mono"/>
          <w:color w:val="0000FF"/>
          <w:sz w:val="19"/>
          <w:szCs w:val="19"/>
          <w:lang w:val="en-US"/>
        </w:rPr>
        <w:t>class</w:t>
      </w:r>
      <w:r w:rsidRPr="00860D18">
        <w:rPr>
          <w:rFonts w:ascii="Cascadia Mono" w:hAnsi="Cascadia Mono" w:cs="Cascadia Mono"/>
          <w:color w:val="000000"/>
          <w:sz w:val="19"/>
          <w:szCs w:val="19"/>
          <w:lang w:val="en-US"/>
        </w:rPr>
        <w:t xml:space="preserve"> </w:t>
      </w:r>
      <w:r w:rsidRPr="00860D18">
        <w:rPr>
          <w:rFonts w:ascii="Cascadia Mono" w:hAnsi="Cascadia Mono" w:cs="Cascadia Mono"/>
          <w:color w:val="2B91AF"/>
          <w:sz w:val="19"/>
          <w:szCs w:val="19"/>
          <w:lang w:val="en-US"/>
        </w:rPr>
        <w:t>WeaponController</w:t>
      </w:r>
      <w:r w:rsidRPr="00860D18">
        <w:rPr>
          <w:rFonts w:ascii="Cascadia Mono" w:hAnsi="Cascadia Mono" w:cs="Cascadia Mono"/>
          <w:color w:val="000000"/>
          <w:sz w:val="19"/>
          <w:szCs w:val="19"/>
          <w:lang w:val="en-US"/>
        </w:rPr>
        <w:t xml:space="preserve"> : Controller</w:t>
      </w:r>
    </w:p>
    <w:p w14:paraId="7D42A41D" w14:textId="437B4DB2" w:rsidR="00CC07C0" w:rsidRPr="00860D18" w:rsidRDefault="00CC07C0"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860D18">
        <w:rPr>
          <w:rFonts w:ascii="Cascadia Mono" w:hAnsi="Cascadia Mono" w:cs="Cascadia Mono"/>
          <w:color w:val="000000"/>
          <w:sz w:val="19"/>
          <w:szCs w:val="19"/>
          <w:lang w:val="en-US"/>
        </w:rPr>
        <w:t>{</w:t>
      </w:r>
    </w:p>
    <w:p w14:paraId="009EF283" w14:textId="438E6595" w:rsidR="00CC07C0" w:rsidRPr="00CC07C0" w:rsidRDefault="00CC07C0" w:rsidP="002C364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CC07C0">
        <w:rPr>
          <w:rFonts w:ascii="Cascadia Mono" w:hAnsi="Cascadia Mono" w:cs="Cascadia Mono"/>
          <w:color w:val="000000"/>
          <w:sz w:val="19"/>
          <w:szCs w:val="19"/>
          <w:lang w:val="en-CA"/>
        </w:rPr>
        <w:t xml:space="preserve">    </w:t>
      </w:r>
      <w:r w:rsidRPr="00CC07C0">
        <w:rPr>
          <w:rFonts w:ascii="Cascadia Mono" w:hAnsi="Cascadia Mono" w:cs="Cascadia Mono"/>
          <w:color w:val="0000FF"/>
          <w:sz w:val="19"/>
          <w:szCs w:val="19"/>
          <w:lang w:val="en-CA"/>
        </w:rPr>
        <w:t>private</w:t>
      </w:r>
      <w:r w:rsidRPr="00CC07C0">
        <w:rPr>
          <w:rFonts w:ascii="Cascadia Mono" w:hAnsi="Cascadia Mono" w:cs="Cascadia Mono"/>
          <w:color w:val="000000"/>
          <w:sz w:val="19"/>
          <w:szCs w:val="19"/>
          <w:lang w:val="en-CA"/>
        </w:rPr>
        <w:t xml:space="preserve"> ZombiePartyDbContext _baseDonnees { </w:t>
      </w:r>
      <w:r w:rsidRPr="00CC07C0">
        <w:rPr>
          <w:rFonts w:ascii="Cascadia Mono" w:hAnsi="Cascadia Mono" w:cs="Cascadia Mono"/>
          <w:color w:val="0000FF"/>
          <w:sz w:val="19"/>
          <w:szCs w:val="19"/>
          <w:lang w:val="en-CA"/>
        </w:rPr>
        <w:t>get</w:t>
      </w:r>
      <w:r w:rsidRPr="00CC07C0">
        <w:rPr>
          <w:rFonts w:ascii="Cascadia Mono" w:hAnsi="Cascadia Mono" w:cs="Cascadia Mono"/>
          <w:color w:val="000000"/>
          <w:sz w:val="19"/>
          <w:szCs w:val="19"/>
          <w:lang w:val="en-CA"/>
        </w:rPr>
        <w:t xml:space="preserve">; </w:t>
      </w:r>
      <w:r w:rsidRPr="00CC07C0">
        <w:rPr>
          <w:rFonts w:ascii="Cascadia Mono" w:hAnsi="Cascadia Mono" w:cs="Cascadia Mono"/>
          <w:color w:val="0000FF"/>
          <w:sz w:val="19"/>
          <w:szCs w:val="19"/>
          <w:lang w:val="en-CA"/>
        </w:rPr>
        <w:t>set</w:t>
      </w:r>
      <w:r w:rsidRPr="00CC07C0">
        <w:rPr>
          <w:rFonts w:ascii="Cascadia Mono" w:hAnsi="Cascadia Mono" w:cs="Cascadia Mono"/>
          <w:color w:val="000000"/>
          <w:sz w:val="19"/>
          <w:szCs w:val="19"/>
          <w:lang w:val="en-CA"/>
        </w:rPr>
        <w:t>; }</w:t>
      </w:r>
    </w:p>
    <w:p w14:paraId="0ACD57C8" w14:textId="620C4E4B" w:rsidR="00C11B64" w:rsidRPr="00CC07C0" w:rsidRDefault="00CC07C0" w:rsidP="002C364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rPr>
          <w:lang w:val="en-CA"/>
        </w:rPr>
      </w:pPr>
      <w:r w:rsidRPr="00CC07C0">
        <w:rPr>
          <w:rFonts w:ascii="Cascadia Mono" w:hAnsi="Cascadia Mono" w:cs="Cascadia Mono"/>
          <w:color w:val="000000"/>
          <w:sz w:val="19"/>
          <w:szCs w:val="19"/>
          <w:lang w:val="en-CA"/>
        </w:rPr>
        <w:t xml:space="preserve">    </w:t>
      </w:r>
      <w:r w:rsidRPr="00CC07C0">
        <w:rPr>
          <w:rFonts w:ascii="Cascadia Mono" w:hAnsi="Cascadia Mono" w:cs="Cascadia Mono"/>
          <w:color w:val="0000FF"/>
          <w:sz w:val="19"/>
          <w:szCs w:val="19"/>
          <w:lang w:val="en-CA"/>
        </w:rPr>
        <w:t>private</w:t>
      </w:r>
      <w:r w:rsidRPr="00CC07C0">
        <w:rPr>
          <w:rFonts w:ascii="Cascadia Mono" w:hAnsi="Cascadia Mono" w:cs="Cascadia Mono"/>
          <w:color w:val="000000"/>
          <w:sz w:val="19"/>
          <w:szCs w:val="19"/>
          <w:lang w:val="en-CA"/>
        </w:rPr>
        <w:t xml:space="preserve"> </w:t>
      </w:r>
      <w:r w:rsidRPr="00CC07C0">
        <w:rPr>
          <w:rFonts w:ascii="Cascadia Mono" w:hAnsi="Cascadia Mono" w:cs="Cascadia Mono"/>
          <w:color w:val="0000FF"/>
          <w:sz w:val="19"/>
          <w:szCs w:val="19"/>
          <w:lang w:val="en-CA"/>
        </w:rPr>
        <w:t>readonly</w:t>
      </w:r>
      <w:r w:rsidRPr="00CC07C0">
        <w:rPr>
          <w:rFonts w:ascii="Cascadia Mono" w:hAnsi="Cascadia Mono" w:cs="Cascadia Mono"/>
          <w:color w:val="000000"/>
          <w:sz w:val="19"/>
          <w:szCs w:val="19"/>
          <w:lang w:val="en-CA"/>
        </w:rPr>
        <w:t xml:space="preserve"> IStringLocalizer&lt;WeaponController&gt; _localizer;</w:t>
      </w:r>
    </w:p>
    <w:p w14:paraId="2041E516" w14:textId="64F6A24D" w:rsidR="00860D18" w:rsidRDefault="00860D18" w:rsidP="00860D18">
      <w:pPr>
        <w:pStyle w:val="Paragraphedeliste"/>
        <w:numPr>
          <w:ilvl w:val="0"/>
          <w:numId w:val="4"/>
        </w:numPr>
        <w:spacing w:before="0" w:after="160" w:line="259" w:lineRule="auto"/>
      </w:pPr>
      <w:r w:rsidRPr="00860D18">
        <w:t>Ajoutez l’anno</w:t>
      </w:r>
      <w:r>
        <w:t>ta</w:t>
      </w:r>
      <w:r w:rsidRPr="00860D18">
        <w:t>tion [</w:t>
      </w:r>
      <w:r w:rsidRPr="00860D18">
        <w:rPr>
          <w:b/>
          <w:bCs/>
        </w:rPr>
        <w:t>AllowAnonymous</w:t>
      </w:r>
      <w:r w:rsidRPr="00860D18">
        <w:t>] à la méthode Index</w:t>
      </w:r>
    </w:p>
    <w:p w14:paraId="35348B95" w14:textId="77777777" w:rsidR="00860D18" w:rsidRPr="00984825" w:rsidRDefault="00860D18" w:rsidP="00860D1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984825">
        <w:rPr>
          <w:rFonts w:ascii="Cascadia Mono" w:hAnsi="Cascadia Mono" w:cs="Cascadia Mono"/>
          <w:color w:val="000000"/>
          <w:sz w:val="19"/>
          <w:szCs w:val="19"/>
          <w:highlight w:val="green"/>
          <w:lang w:val="en-CA"/>
        </w:rPr>
        <w:t>[AllowAnonymous]</w:t>
      </w:r>
    </w:p>
    <w:p w14:paraId="0D498226" w14:textId="5812B216" w:rsidR="00860D18" w:rsidRPr="00860D18" w:rsidRDefault="00860D18" w:rsidP="00860D1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860D18">
        <w:rPr>
          <w:rFonts w:ascii="Cascadia Mono" w:hAnsi="Cascadia Mono" w:cs="Cascadia Mono"/>
          <w:color w:val="0000FF"/>
          <w:sz w:val="19"/>
          <w:szCs w:val="19"/>
          <w:lang w:val="en-US"/>
        </w:rPr>
        <w:t>public</w:t>
      </w:r>
      <w:r w:rsidRPr="00860D18">
        <w:rPr>
          <w:rFonts w:ascii="Cascadia Mono" w:hAnsi="Cascadia Mono" w:cs="Cascadia Mono"/>
          <w:color w:val="000000"/>
          <w:sz w:val="19"/>
          <w:szCs w:val="19"/>
          <w:lang w:val="en-US"/>
        </w:rPr>
        <w:t xml:space="preserve"> </w:t>
      </w:r>
      <w:r w:rsidRPr="00860D18">
        <w:rPr>
          <w:rFonts w:ascii="Cascadia Mono" w:hAnsi="Cascadia Mono" w:cs="Cascadia Mono"/>
          <w:color w:val="0000FF"/>
          <w:sz w:val="19"/>
          <w:szCs w:val="19"/>
          <w:lang w:val="en-US"/>
        </w:rPr>
        <w:t>async</w:t>
      </w:r>
      <w:r w:rsidRPr="00860D18">
        <w:rPr>
          <w:rFonts w:ascii="Cascadia Mono" w:hAnsi="Cascadia Mono" w:cs="Cascadia Mono"/>
          <w:color w:val="000000"/>
          <w:sz w:val="19"/>
          <w:szCs w:val="19"/>
          <w:lang w:val="en-US"/>
        </w:rPr>
        <w:t xml:space="preserve"> Task&lt;IActionResult&gt; Index()</w:t>
      </w:r>
    </w:p>
    <w:p w14:paraId="76D68F3C" w14:textId="75843B0C" w:rsidR="00860D18" w:rsidRPr="00860D18" w:rsidRDefault="00860D18" w:rsidP="00860D18">
      <w:pPr>
        <w:pStyle w:val="Paragraphedeliste"/>
        <w:numPr>
          <w:ilvl w:val="0"/>
          <w:numId w:val="4"/>
        </w:numPr>
      </w:pPr>
      <w:r w:rsidRPr="00860D18">
        <w:t>Vous pouvez maintenant v</w:t>
      </w:r>
      <w:r>
        <w:t>é</w:t>
      </w:r>
      <w:r w:rsidRPr="00860D18">
        <w:t>rifier q</w:t>
      </w:r>
      <w:r>
        <w:t>u’un utilisateur qui est connecté normalement peut utiliser Weapon sans problème</w:t>
      </w:r>
      <w:r w:rsidR="00042B29">
        <w:t>.</w:t>
      </w:r>
      <w:r>
        <w:t xml:space="preserve"> </w:t>
      </w:r>
      <w:r w:rsidR="00042B29">
        <w:t>Mai</w:t>
      </w:r>
      <w:r>
        <w:t xml:space="preserve">s que si vous n’êtes pas connecté, il est impossible d’accéder aux autres pages </w:t>
      </w:r>
      <w:r w:rsidR="00042B29">
        <w:t>Edit ou Create sans d’abord se connecter</w:t>
      </w:r>
      <w:r>
        <w:t>.</w:t>
      </w:r>
    </w:p>
    <w:p w14:paraId="6DBFC261" w14:textId="77777777" w:rsidR="00860D18" w:rsidRPr="00860D18" w:rsidRDefault="00860D18" w:rsidP="00D13721"/>
    <w:p w14:paraId="2FC2E06F" w14:textId="75B3A403" w:rsidR="00A53515" w:rsidRPr="0045328E" w:rsidRDefault="00A53515" w:rsidP="00A53515">
      <w:pPr>
        <w:pStyle w:val="Titre2"/>
      </w:pPr>
      <w:r w:rsidRPr="0045328E">
        <w:t xml:space="preserve">Commentaires et validation (Commit) des changements dans le code </w:t>
      </w:r>
    </w:p>
    <w:p w14:paraId="6228C323" w14:textId="77777777" w:rsidR="00A53515" w:rsidRPr="0045328E" w:rsidRDefault="00A53515" w:rsidP="002C3645">
      <w:pPr>
        <w:pStyle w:val="Paragraphedeliste"/>
        <w:numPr>
          <w:ilvl w:val="0"/>
          <w:numId w:val="17"/>
        </w:numPr>
        <w:spacing w:before="0" w:after="160" w:line="259" w:lineRule="auto"/>
      </w:pPr>
      <w:r>
        <w:t>Faites un dernier</w:t>
      </w:r>
      <w:r w:rsidRPr="0045328E">
        <w:t xml:space="preserve"> </w:t>
      </w:r>
      <w:r w:rsidRPr="0045328E">
        <w:rPr>
          <w:b/>
          <w:bCs/>
        </w:rPr>
        <w:t>Commit</w:t>
      </w:r>
    </w:p>
    <w:p w14:paraId="50D2F420" w14:textId="77777777" w:rsidR="00A53515" w:rsidRPr="0045328E" w:rsidRDefault="00A53515" w:rsidP="002C3645">
      <w:pPr>
        <w:pStyle w:val="Paragraphedeliste"/>
        <w:numPr>
          <w:ilvl w:val="0"/>
          <w:numId w:val="17"/>
        </w:numPr>
        <w:spacing w:before="0" w:after="160" w:line="259" w:lineRule="auto"/>
      </w:pPr>
      <w:r w:rsidRPr="0045328E">
        <w:t xml:space="preserve">"Poussez" </w:t>
      </w:r>
      <w:r w:rsidRPr="0045328E">
        <w:rPr>
          <w:b/>
          <w:bCs/>
        </w:rPr>
        <w:t>Push</w:t>
      </w:r>
      <w:r w:rsidRPr="0045328E">
        <w:t xml:space="preserve"> les modifications sur le repo en ligne </w:t>
      </w:r>
      <w:r w:rsidRPr="0045328E">
        <w:rPr>
          <w:b/>
          <w:bCs/>
        </w:rPr>
        <w:t>Remote</w:t>
      </w:r>
      <w:r w:rsidRPr="0045328E">
        <w:t xml:space="preserve">: cliquez sur </w:t>
      </w:r>
      <w:r w:rsidRPr="0045328E">
        <w:rPr>
          <w:noProof/>
        </w:rPr>
        <w:drawing>
          <wp:inline distT="0" distB="0" distL="0" distR="0" wp14:anchorId="17FF5524" wp14:editId="3971F4C2">
            <wp:extent cx="232486" cy="3117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89" cy="328641"/>
                    </a:xfrm>
                    <a:prstGeom prst="rect">
                      <a:avLst/>
                    </a:prstGeom>
                  </pic:spPr>
                </pic:pic>
              </a:graphicData>
            </a:graphic>
          </wp:inline>
        </w:drawing>
      </w:r>
    </w:p>
    <w:p w14:paraId="4E07B4B2" w14:textId="0D248C1C" w:rsidR="00A53515" w:rsidRPr="003F2165" w:rsidRDefault="00A53515" w:rsidP="002C3645">
      <w:pPr>
        <w:pStyle w:val="Paragraphedeliste"/>
        <w:numPr>
          <w:ilvl w:val="0"/>
          <w:numId w:val="17"/>
        </w:numPr>
        <w:spacing w:before="0" w:after="160" w:line="256" w:lineRule="auto"/>
        <w:rPr>
          <w:u w:val="single"/>
        </w:rPr>
      </w:pPr>
      <w:r w:rsidRPr="003F2165">
        <w:t xml:space="preserve">Merge la branche </w:t>
      </w:r>
      <w:r w:rsidRPr="007752B5">
        <w:rPr>
          <w:b/>
          <w:bCs/>
        </w:rPr>
        <w:t>FCT</w:t>
      </w:r>
      <w:r>
        <w:rPr>
          <w:b/>
          <w:bCs/>
        </w:rPr>
        <w:t xml:space="preserve"> _</w:t>
      </w:r>
      <w:r w:rsidR="00733714" w:rsidRPr="00733714">
        <w:rPr>
          <w:b/>
          <w:bCs/>
        </w:rPr>
        <w:t xml:space="preserve"> </w:t>
      </w:r>
      <w:r w:rsidR="00E02E9D">
        <w:rPr>
          <w:b/>
          <w:bCs/>
        </w:rPr>
        <w:t>Authentification</w:t>
      </w:r>
      <w:r w:rsidR="00E02E9D" w:rsidRPr="003F2165">
        <w:t xml:space="preserve"> </w:t>
      </w:r>
      <w:r w:rsidRPr="003F2165">
        <w:t xml:space="preserve">dans la branche </w:t>
      </w:r>
      <w:r w:rsidRPr="003F2165">
        <w:rPr>
          <w:b/>
          <w:bCs/>
        </w:rPr>
        <w:t xml:space="preserve">Main </w:t>
      </w:r>
      <w:r w:rsidRPr="003F2165">
        <w:t xml:space="preserve">et faites un </w:t>
      </w:r>
      <w:r w:rsidRPr="003F2165">
        <w:rPr>
          <w:b/>
          <w:bCs/>
        </w:rPr>
        <w:t>dernier push.</w:t>
      </w:r>
    </w:p>
    <w:p w14:paraId="18ABF5BF" w14:textId="77777777" w:rsidR="00A53515" w:rsidRPr="005D3E5A" w:rsidRDefault="00A53515" w:rsidP="00A53515">
      <w:r w:rsidRPr="00B24160">
        <w:rPr>
          <w:b/>
          <w:bCs/>
          <w:sz w:val="28"/>
          <w:szCs w:val="28"/>
          <w:u w:val="single"/>
          <w:lang w:val="en-CA"/>
        </w:rPr>
        <w:t>Fin du laboratoire!</w:t>
      </w:r>
    </w:p>
    <w:p w14:paraId="046C148C" w14:textId="77777777" w:rsidR="00C417BE" w:rsidRDefault="00C417BE" w:rsidP="00C417BE"/>
    <w:sectPr w:rsidR="00C417BE" w:rsidSect="000440BA">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AEE5" w14:textId="77777777" w:rsidR="00704AFD" w:rsidRDefault="00704AFD" w:rsidP="000440BA">
      <w:r>
        <w:separator/>
      </w:r>
    </w:p>
  </w:endnote>
  <w:endnote w:type="continuationSeparator" w:id="0">
    <w:p w14:paraId="0AB10364" w14:textId="77777777" w:rsidR="00704AFD" w:rsidRDefault="00704AFD"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792D" w14:textId="4709BCE8" w:rsidR="000440BA" w:rsidRDefault="00497FB0" w:rsidP="00497FB0">
    <w:pPr>
      <w:pStyle w:val="Pieddepage"/>
      <w:pBdr>
        <w:top w:val="single" w:sz="4" w:space="1" w:color="auto"/>
      </w:pBdr>
      <w:tabs>
        <w:tab w:val="left" w:pos="1331"/>
        <w:tab w:val="right" w:pos="10080"/>
      </w:tabs>
    </w:pPr>
    <w:r>
      <w:t>Valérie Turgeon</w:t>
    </w:r>
    <w:r w:rsidR="00196854">
      <w:tab/>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49BA" w14:textId="77777777" w:rsidR="00704AFD" w:rsidRDefault="00704AFD" w:rsidP="000440BA">
      <w:r>
        <w:separator/>
      </w:r>
    </w:p>
  </w:footnote>
  <w:footnote w:type="continuationSeparator" w:id="0">
    <w:p w14:paraId="36579A7C" w14:textId="77777777" w:rsidR="00704AFD" w:rsidRDefault="00704AFD"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1EB" w14:textId="501FAC60" w:rsidR="000440BA" w:rsidRDefault="000440BA" w:rsidP="000440BA">
    <w:pPr>
      <w:pStyle w:val="En-tte"/>
      <w:pBdr>
        <w:bottom w:val="single" w:sz="4" w:space="1" w:color="auto"/>
      </w:pBdr>
      <w:tabs>
        <w:tab w:val="clear" w:pos="9360"/>
        <w:tab w:val="right" w:pos="10065"/>
      </w:tabs>
    </w:pPr>
    <w:r>
      <w:t>420-</w:t>
    </w:r>
    <w:r w:rsidR="007B2549">
      <w:t>C</w:t>
    </w:r>
    <w:r w:rsidR="00600B3E">
      <w:t>W</w:t>
    </w:r>
    <w:r w:rsidR="007B2549">
      <w:t>5</w:t>
    </w:r>
    <w:r>
      <w:t xml:space="preserve"> Programmation Web </w:t>
    </w:r>
    <w:r w:rsidR="00196854">
      <w:t>transactionnelle</w:t>
    </w:r>
    <w:r>
      <w:tab/>
    </w:r>
    <w:r>
      <w:tab/>
    </w:r>
    <w:r w:rsidR="00004DFC">
      <w:t xml:space="preserve">séance </w:t>
    </w:r>
    <w:r w:rsidR="00F71F99">
      <w:t>12.1</w:t>
    </w:r>
    <w:r w:rsidR="00004DFC">
      <w:t xml:space="preserve"> Laboratoire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C86"/>
    <w:multiLevelType w:val="hybridMultilevel"/>
    <w:tmpl w:val="55783B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031A8"/>
    <w:multiLevelType w:val="hybridMultilevel"/>
    <w:tmpl w:val="EA30E12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4B2062"/>
    <w:multiLevelType w:val="hybridMultilevel"/>
    <w:tmpl w:val="9934FAF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E043FF"/>
    <w:multiLevelType w:val="hybridMultilevel"/>
    <w:tmpl w:val="882696D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432AC"/>
    <w:multiLevelType w:val="hybridMultilevel"/>
    <w:tmpl w:val="867830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75787"/>
    <w:multiLevelType w:val="hybridMultilevel"/>
    <w:tmpl w:val="9934FAF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314226"/>
    <w:multiLevelType w:val="hybridMultilevel"/>
    <w:tmpl w:val="882696D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FB14F9"/>
    <w:multiLevelType w:val="hybridMultilevel"/>
    <w:tmpl w:val="C584164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9044F"/>
    <w:multiLevelType w:val="hybridMultilevel"/>
    <w:tmpl w:val="E230FA7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9E1153"/>
    <w:multiLevelType w:val="hybridMultilevel"/>
    <w:tmpl w:val="EA30E12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B87022"/>
    <w:multiLevelType w:val="hybridMultilevel"/>
    <w:tmpl w:val="2154F5FE"/>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E856CCA"/>
    <w:multiLevelType w:val="hybridMultilevel"/>
    <w:tmpl w:val="23105E3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B5736D1"/>
    <w:multiLevelType w:val="hybridMultilevel"/>
    <w:tmpl w:val="3DF69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1F7868"/>
    <w:multiLevelType w:val="hybridMultilevel"/>
    <w:tmpl w:val="22824784"/>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B3F7AC6"/>
    <w:multiLevelType w:val="hybridMultilevel"/>
    <w:tmpl w:val="94D4FC66"/>
    <w:lvl w:ilvl="0" w:tplc="FFFFFFF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13805387">
    <w:abstractNumId w:val="13"/>
    <w:lvlOverride w:ilvl="0">
      <w:startOverride w:val="1"/>
    </w:lvlOverride>
  </w:num>
  <w:num w:numId="2" w16cid:durableId="1645963202">
    <w:abstractNumId w:val="3"/>
  </w:num>
  <w:num w:numId="3" w16cid:durableId="956374107">
    <w:abstractNumId w:val="14"/>
  </w:num>
  <w:num w:numId="4" w16cid:durableId="1075974710">
    <w:abstractNumId w:val="6"/>
  </w:num>
  <w:num w:numId="5" w16cid:durableId="1967346948">
    <w:abstractNumId w:val="9"/>
  </w:num>
  <w:num w:numId="6" w16cid:durableId="1564634520">
    <w:abstractNumId w:val="4"/>
  </w:num>
  <w:num w:numId="7" w16cid:durableId="2018339421">
    <w:abstractNumId w:val="7"/>
  </w:num>
  <w:num w:numId="8" w16cid:durableId="813258279">
    <w:abstractNumId w:val="5"/>
  </w:num>
  <w:num w:numId="9" w16cid:durableId="1560553369">
    <w:abstractNumId w:val="10"/>
  </w:num>
  <w:num w:numId="10" w16cid:durableId="1463307258">
    <w:abstractNumId w:val="12"/>
  </w:num>
  <w:num w:numId="11" w16cid:durableId="1826241662">
    <w:abstractNumId w:val="15"/>
  </w:num>
  <w:num w:numId="12" w16cid:durableId="735590887">
    <w:abstractNumId w:val="1"/>
  </w:num>
  <w:num w:numId="13" w16cid:durableId="111093683">
    <w:abstractNumId w:val="0"/>
  </w:num>
  <w:num w:numId="14" w16cid:durableId="2105612739">
    <w:abstractNumId w:val="16"/>
  </w:num>
  <w:num w:numId="15" w16cid:durableId="1045175675">
    <w:abstractNumId w:val="8"/>
  </w:num>
  <w:num w:numId="16" w16cid:durableId="1847940246">
    <w:abstractNumId w:val="11"/>
  </w:num>
  <w:num w:numId="17" w16cid:durableId="18232855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04DFC"/>
    <w:rsid w:val="00020C3F"/>
    <w:rsid w:val="000223F6"/>
    <w:rsid w:val="0002402B"/>
    <w:rsid w:val="00032506"/>
    <w:rsid w:val="00033E2F"/>
    <w:rsid w:val="000359A7"/>
    <w:rsid w:val="00042B29"/>
    <w:rsid w:val="000440BA"/>
    <w:rsid w:val="000452C4"/>
    <w:rsid w:val="00050A7F"/>
    <w:rsid w:val="00050D72"/>
    <w:rsid w:val="00051253"/>
    <w:rsid w:val="00053DD8"/>
    <w:rsid w:val="00063546"/>
    <w:rsid w:val="00082260"/>
    <w:rsid w:val="00083C33"/>
    <w:rsid w:val="00096E9F"/>
    <w:rsid w:val="00097EB8"/>
    <w:rsid w:val="000A0085"/>
    <w:rsid w:val="000A341C"/>
    <w:rsid w:val="000A57B1"/>
    <w:rsid w:val="000A601C"/>
    <w:rsid w:val="000B09F0"/>
    <w:rsid w:val="000B0CA2"/>
    <w:rsid w:val="000B0D93"/>
    <w:rsid w:val="000C0FD2"/>
    <w:rsid w:val="000C1240"/>
    <w:rsid w:val="000C2C8B"/>
    <w:rsid w:val="000D0699"/>
    <w:rsid w:val="000E230D"/>
    <w:rsid w:val="000E4E17"/>
    <w:rsid w:val="000E51AA"/>
    <w:rsid w:val="000E7516"/>
    <w:rsid w:val="000E7891"/>
    <w:rsid w:val="000F0211"/>
    <w:rsid w:val="000F4766"/>
    <w:rsid w:val="000F5112"/>
    <w:rsid w:val="001013C4"/>
    <w:rsid w:val="00103BAC"/>
    <w:rsid w:val="00111D92"/>
    <w:rsid w:val="00121F4B"/>
    <w:rsid w:val="00123228"/>
    <w:rsid w:val="00125AB5"/>
    <w:rsid w:val="00137309"/>
    <w:rsid w:val="001420F9"/>
    <w:rsid w:val="0014710A"/>
    <w:rsid w:val="00156BF6"/>
    <w:rsid w:val="001643F3"/>
    <w:rsid w:val="00166867"/>
    <w:rsid w:val="00181616"/>
    <w:rsid w:val="00184313"/>
    <w:rsid w:val="00185EC2"/>
    <w:rsid w:val="00194084"/>
    <w:rsid w:val="00194BD2"/>
    <w:rsid w:val="00195EDD"/>
    <w:rsid w:val="001966B2"/>
    <w:rsid w:val="00196854"/>
    <w:rsid w:val="001A040D"/>
    <w:rsid w:val="001A0DB0"/>
    <w:rsid w:val="001A3296"/>
    <w:rsid w:val="001A7245"/>
    <w:rsid w:val="001B0166"/>
    <w:rsid w:val="001B2327"/>
    <w:rsid w:val="001B716A"/>
    <w:rsid w:val="001B7F8B"/>
    <w:rsid w:val="001C35D2"/>
    <w:rsid w:val="001C3C67"/>
    <w:rsid w:val="001C44A3"/>
    <w:rsid w:val="001C69EF"/>
    <w:rsid w:val="001D0EC2"/>
    <w:rsid w:val="001D283E"/>
    <w:rsid w:val="001D7AC6"/>
    <w:rsid w:val="001F0606"/>
    <w:rsid w:val="001F7A11"/>
    <w:rsid w:val="001F7F00"/>
    <w:rsid w:val="0020178C"/>
    <w:rsid w:val="00203A45"/>
    <w:rsid w:val="0021269E"/>
    <w:rsid w:val="0021499D"/>
    <w:rsid w:val="00215151"/>
    <w:rsid w:val="00231931"/>
    <w:rsid w:val="00234A22"/>
    <w:rsid w:val="00234C76"/>
    <w:rsid w:val="00235BD1"/>
    <w:rsid w:val="00242827"/>
    <w:rsid w:val="002453B3"/>
    <w:rsid w:val="00247D88"/>
    <w:rsid w:val="00253AF2"/>
    <w:rsid w:val="00261686"/>
    <w:rsid w:val="00261FA3"/>
    <w:rsid w:val="00265370"/>
    <w:rsid w:val="00270FE7"/>
    <w:rsid w:val="002715DB"/>
    <w:rsid w:val="0027425A"/>
    <w:rsid w:val="002809FB"/>
    <w:rsid w:val="002859F1"/>
    <w:rsid w:val="00290613"/>
    <w:rsid w:val="00291FF1"/>
    <w:rsid w:val="002925D9"/>
    <w:rsid w:val="00293877"/>
    <w:rsid w:val="00294538"/>
    <w:rsid w:val="00294642"/>
    <w:rsid w:val="002A01D7"/>
    <w:rsid w:val="002A3B4D"/>
    <w:rsid w:val="002B61D7"/>
    <w:rsid w:val="002B7832"/>
    <w:rsid w:val="002C12B1"/>
    <w:rsid w:val="002C1F4E"/>
    <w:rsid w:val="002C22E1"/>
    <w:rsid w:val="002C3645"/>
    <w:rsid w:val="002C5B90"/>
    <w:rsid w:val="002C7602"/>
    <w:rsid w:val="002E0E36"/>
    <w:rsid w:val="002E19E4"/>
    <w:rsid w:val="002E2579"/>
    <w:rsid w:val="002E28D2"/>
    <w:rsid w:val="002E4188"/>
    <w:rsid w:val="003044E7"/>
    <w:rsid w:val="0030497F"/>
    <w:rsid w:val="00305784"/>
    <w:rsid w:val="00307985"/>
    <w:rsid w:val="00317987"/>
    <w:rsid w:val="00320E48"/>
    <w:rsid w:val="0032156B"/>
    <w:rsid w:val="0033132C"/>
    <w:rsid w:val="003320BF"/>
    <w:rsid w:val="00332A8A"/>
    <w:rsid w:val="00341021"/>
    <w:rsid w:val="00341BB7"/>
    <w:rsid w:val="00344735"/>
    <w:rsid w:val="003455F5"/>
    <w:rsid w:val="00350228"/>
    <w:rsid w:val="00350BB9"/>
    <w:rsid w:val="00351B98"/>
    <w:rsid w:val="00357123"/>
    <w:rsid w:val="00365A8B"/>
    <w:rsid w:val="00380FFD"/>
    <w:rsid w:val="00381B3A"/>
    <w:rsid w:val="003875EB"/>
    <w:rsid w:val="003950F1"/>
    <w:rsid w:val="00395FD6"/>
    <w:rsid w:val="00397FF0"/>
    <w:rsid w:val="003A7B1C"/>
    <w:rsid w:val="003B252C"/>
    <w:rsid w:val="003B2F05"/>
    <w:rsid w:val="003B4C01"/>
    <w:rsid w:val="003B5ADF"/>
    <w:rsid w:val="003C1C85"/>
    <w:rsid w:val="003C3D36"/>
    <w:rsid w:val="003C53EB"/>
    <w:rsid w:val="003C6CC7"/>
    <w:rsid w:val="003C7751"/>
    <w:rsid w:val="003E2A4F"/>
    <w:rsid w:val="003E504F"/>
    <w:rsid w:val="003F2873"/>
    <w:rsid w:val="003F435A"/>
    <w:rsid w:val="003F6E3B"/>
    <w:rsid w:val="00403EAA"/>
    <w:rsid w:val="004047ED"/>
    <w:rsid w:val="00407130"/>
    <w:rsid w:val="0041099F"/>
    <w:rsid w:val="004202FB"/>
    <w:rsid w:val="00420BCF"/>
    <w:rsid w:val="00421943"/>
    <w:rsid w:val="00422562"/>
    <w:rsid w:val="00425320"/>
    <w:rsid w:val="00426F56"/>
    <w:rsid w:val="004274FB"/>
    <w:rsid w:val="00433FE4"/>
    <w:rsid w:val="00440934"/>
    <w:rsid w:val="00440B8A"/>
    <w:rsid w:val="00444B07"/>
    <w:rsid w:val="0044560F"/>
    <w:rsid w:val="00447C97"/>
    <w:rsid w:val="00454710"/>
    <w:rsid w:val="00460B53"/>
    <w:rsid w:val="00464014"/>
    <w:rsid w:val="0046447C"/>
    <w:rsid w:val="00465A9B"/>
    <w:rsid w:val="004716F3"/>
    <w:rsid w:val="00480ED5"/>
    <w:rsid w:val="004817CE"/>
    <w:rsid w:val="00481CD6"/>
    <w:rsid w:val="0048561A"/>
    <w:rsid w:val="00485719"/>
    <w:rsid w:val="00485F7E"/>
    <w:rsid w:val="00491566"/>
    <w:rsid w:val="00497FB0"/>
    <w:rsid w:val="004A190F"/>
    <w:rsid w:val="004A37C8"/>
    <w:rsid w:val="004A4751"/>
    <w:rsid w:val="004B078C"/>
    <w:rsid w:val="004D1646"/>
    <w:rsid w:val="004D6609"/>
    <w:rsid w:val="004F3061"/>
    <w:rsid w:val="005006AD"/>
    <w:rsid w:val="00501835"/>
    <w:rsid w:val="0050432C"/>
    <w:rsid w:val="0050476C"/>
    <w:rsid w:val="00505F12"/>
    <w:rsid w:val="00506C48"/>
    <w:rsid w:val="00516057"/>
    <w:rsid w:val="005169B1"/>
    <w:rsid w:val="00521D49"/>
    <w:rsid w:val="005237B7"/>
    <w:rsid w:val="00523F1E"/>
    <w:rsid w:val="005306F0"/>
    <w:rsid w:val="00531CDF"/>
    <w:rsid w:val="00532090"/>
    <w:rsid w:val="00532B1D"/>
    <w:rsid w:val="00534126"/>
    <w:rsid w:val="005352E9"/>
    <w:rsid w:val="005359D9"/>
    <w:rsid w:val="00535D9A"/>
    <w:rsid w:val="005442B6"/>
    <w:rsid w:val="00546C44"/>
    <w:rsid w:val="005471A2"/>
    <w:rsid w:val="0055160A"/>
    <w:rsid w:val="00554A9F"/>
    <w:rsid w:val="005567F4"/>
    <w:rsid w:val="00557CF5"/>
    <w:rsid w:val="005633A6"/>
    <w:rsid w:val="00566F1C"/>
    <w:rsid w:val="00572D3E"/>
    <w:rsid w:val="00575818"/>
    <w:rsid w:val="00575F75"/>
    <w:rsid w:val="00584D0A"/>
    <w:rsid w:val="005858DC"/>
    <w:rsid w:val="00590320"/>
    <w:rsid w:val="00590B2B"/>
    <w:rsid w:val="0059324B"/>
    <w:rsid w:val="005939C8"/>
    <w:rsid w:val="00595706"/>
    <w:rsid w:val="005961C9"/>
    <w:rsid w:val="00597718"/>
    <w:rsid w:val="005A6A33"/>
    <w:rsid w:val="005B1412"/>
    <w:rsid w:val="005C1716"/>
    <w:rsid w:val="005C1878"/>
    <w:rsid w:val="005C18CB"/>
    <w:rsid w:val="005C4BCF"/>
    <w:rsid w:val="005C61BC"/>
    <w:rsid w:val="005D0C8C"/>
    <w:rsid w:val="005D185A"/>
    <w:rsid w:val="005D246E"/>
    <w:rsid w:val="005D2792"/>
    <w:rsid w:val="005E3E68"/>
    <w:rsid w:val="005E4D38"/>
    <w:rsid w:val="005E654C"/>
    <w:rsid w:val="005E6EC6"/>
    <w:rsid w:val="005F219F"/>
    <w:rsid w:val="005F3B48"/>
    <w:rsid w:val="005F50AC"/>
    <w:rsid w:val="005F7F3D"/>
    <w:rsid w:val="00600030"/>
    <w:rsid w:val="00600B3E"/>
    <w:rsid w:val="00601562"/>
    <w:rsid w:val="00602B32"/>
    <w:rsid w:val="006063DA"/>
    <w:rsid w:val="0060665E"/>
    <w:rsid w:val="0061163D"/>
    <w:rsid w:val="00631119"/>
    <w:rsid w:val="00636158"/>
    <w:rsid w:val="00647007"/>
    <w:rsid w:val="00651D50"/>
    <w:rsid w:val="00654DFC"/>
    <w:rsid w:val="00662E4A"/>
    <w:rsid w:val="00664279"/>
    <w:rsid w:val="00672AEE"/>
    <w:rsid w:val="00680B6A"/>
    <w:rsid w:val="00680FCC"/>
    <w:rsid w:val="00686B69"/>
    <w:rsid w:val="006952DB"/>
    <w:rsid w:val="00695DA6"/>
    <w:rsid w:val="0069785A"/>
    <w:rsid w:val="006A6FD1"/>
    <w:rsid w:val="006B19D4"/>
    <w:rsid w:val="006B1A2C"/>
    <w:rsid w:val="006B2B11"/>
    <w:rsid w:val="006C049A"/>
    <w:rsid w:val="006C0CF6"/>
    <w:rsid w:val="006C146D"/>
    <w:rsid w:val="006C16DA"/>
    <w:rsid w:val="006C2CB1"/>
    <w:rsid w:val="006D2C0E"/>
    <w:rsid w:val="006D3EF7"/>
    <w:rsid w:val="006D6C85"/>
    <w:rsid w:val="006E4404"/>
    <w:rsid w:val="006F05B8"/>
    <w:rsid w:val="006F0627"/>
    <w:rsid w:val="006F10A4"/>
    <w:rsid w:val="006F2A7E"/>
    <w:rsid w:val="00700C9D"/>
    <w:rsid w:val="00702AEC"/>
    <w:rsid w:val="00704AFD"/>
    <w:rsid w:val="00723BE4"/>
    <w:rsid w:val="007244B2"/>
    <w:rsid w:val="00725D7E"/>
    <w:rsid w:val="00726035"/>
    <w:rsid w:val="007266C4"/>
    <w:rsid w:val="00727391"/>
    <w:rsid w:val="00733714"/>
    <w:rsid w:val="007338FB"/>
    <w:rsid w:val="00735909"/>
    <w:rsid w:val="00736A42"/>
    <w:rsid w:val="00737101"/>
    <w:rsid w:val="007542FE"/>
    <w:rsid w:val="00754711"/>
    <w:rsid w:val="007636CB"/>
    <w:rsid w:val="007646AA"/>
    <w:rsid w:val="00776DB5"/>
    <w:rsid w:val="007774B3"/>
    <w:rsid w:val="007849EF"/>
    <w:rsid w:val="00785730"/>
    <w:rsid w:val="00791C2F"/>
    <w:rsid w:val="00793839"/>
    <w:rsid w:val="00793CFF"/>
    <w:rsid w:val="00797E5F"/>
    <w:rsid w:val="007A5116"/>
    <w:rsid w:val="007A7BBE"/>
    <w:rsid w:val="007B049D"/>
    <w:rsid w:val="007B2549"/>
    <w:rsid w:val="007C43DB"/>
    <w:rsid w:val="007D3AB6"/>
    <w:rsid w:val="007D3CA4"/>
    <w:rsid w:val="007D7941"/>
    <w:rsid w:val="007E52A8"/>
    <w:rsid w:val="007E59C7"/>
    <w:rsid w:val="007F2CDC"/>
    <w:rsid w:val="007F59CE"/>
    <w:rsid w:val="007F6215"/>
    <w:rsid w:val="007F70F2"/>
    <w:rsid w:val="00800EDB"/>
    <w:rsid w:val="00804DB3"/>
    <w:rsid w:val="00805243"/>
    <w:rsid w:val="00811154"/>
    <w:rsid w:val="008116A9"/>
    <w:rsid w:val="00812EB0"/>
    <w:rsid w:val="00822DAA"/>
    <w:rsid w:val="008240B8"/>
    <w:rsid w:val="00831C8A"/>
    <w:rsid w:val="00834F25"/>
    <w:rsid w:val="008405BD"/>
    <w:rsid w:val="00841406"/>
    <w:rsid w:val="00852B2F"/>
    <w:rsid w:val="00860D18"/>
    <w:rsid w:val="00873ECD"/>
    <w:rsid w:val="0088147A"/>
    <w:rsid w:val="00891549"/>
    <w:rsid w:val="008966E0"/>
    <w:rsid w:val="00896A40"/>
    <w:rsid w:val="0089706B"/>
    <w:rsid w:val="008A0455"/>
    <w:rsid w:val="008A0548"/>
    <w:rsid w:val="008A686A"/>
    <w:rsid w:val="008A7602"/>
    <w:rsid w:val="008B0383"/>
    <w:rsid w:val="008B15A0"/>
    <w:rsid w:val="008B2201"/>
    <w:rsid w:val="008B34E9"/>
    <w:rsid w:val="008B4A65"/>
    <w:rsid w:val="008B5ABD"/>
    <w:rsid w:val="008B66F7"/>
    <w:rsid w:val="008B7EB8"/>
    <w:rsid w:val="008B7FB8"/>
    <w:rsid w:val="008C12EE"/>
    <w:rsid w:val="008C2DBD"/>
    <w:rsid w:val="008C4B90"/>
    <w:rsid w:val="008C7B21"/>
    <w:rsid w:val="008D216A"/>
    <w:rsid w:val="008D5C96"/>
    <w:rsid w:val="008D7230"/>
    <w:rsid w:val="008E2F60"/>
    <w:rsid w:val="008E73D1"/>
    <w:rsid w:val="008E7686"/>
    <w:rsid w:val="008F2F39"/>
    <w:rsid w:val="009025CA"/>
    <w:rsid w:val="0090720B"/>
    <w:rsid w:val="00911965"/>
    <w:rsid w:val="009139F8"/>
    <w:rsid w:val="00914ACC"/>
    <w:rsid w:val="009152BB"/>
    <w:rsid w:val="00923F50"/>
    <w:rsid w:val="00924998"/>
    <w:rsid w:val="00925E82"/>
    <w:rsid w:val="0092711E"/>
    <w:rsid w:val="0093079C"/>
    <w:rsid w:val="00933416"/>
    <w:rsid w:val="00933647"/>
    <w:rsid w:val="00934856"/>
    <w:rsid w:val="00936634"/>
    <w:rsid w:val="00947E2F"/>
    <w:rsid w:val="00951940"/>
    <w:rsid w:val="00955247"/>
    <w:rsid w:val="00973EB2"/>
    <w:rsid w:val="00976C36"/>
    <w:rsid w:val="00984389"/>
    <w:rsid w:val="00984825"/>
    <w:rsid w:val="00990245"/>
    <w:rsid w:val="0099036B"/>
    <w:rsid w:val="00990E04"/>
    <w:rsid w:val="00993C98"/>
    <w:rsid w:val="009A4B20"/>
    <w:rsid w:val="009A5741"/>
    <w:rsid w:val="009A5D82"/>
    <w:rsid w:val="009A5F99"/>
    <w:rsid w:val="009B31F5"/>
    <w:rsid w:val="009B6B47"/>
    <w:rsid w:val="009C7363"/>
    <w:rsid w:val="009D3BBD"/>
    <w:rsid w:val="009E264A"/>
    <w:rsid w:val="009E37B3"/>
    <w:rsid w:val="009F0835"/>
    <w:rsid w:val="009F4D8C"/>
    <w:rsid w:val="009F54E8"/>
    <w:rsid w:val="009F683F"/>
    <w:rsid w:val="009F6C1E"/>
    <w:rsid w:val="00A061C4"/>
    <w:rsid w:val="00A1256C"/>
    <w:rsid w:val="00A169D9"/>
    <w:rsid w:val="00A1714E"/>
    <w:rsid w:val="00A20DC8"/>
    <w:rsid w:val="00A315D4"/>
    <w:rsid w:val="00A31E4F"/>
    <w:rsid w:val="00A32824"/>
    <w:rsid w:val="00A43665"/>
    <w:rsid w:val="00A45B80"/>
    <w:rsid w:val="00A4657C"/>
    <w:rsid w:val="00A53515"/>
    <w:rsid w:val="00A53F39"/>
    <w:rsid w:val="00A54222"/>
    <w:rsid w:val="00A650AE"/>
    <w:rsid w:val="00A722C8"/>
    <w:rsid w:val="00A75484"/>
    <w:rsid w:val="00A76F2A"/>
    <w:rsid w:val="00A811FF"/>
    <w:rsid w:val="00A941BC"/>
    <w:rsid w:val="00A952C2"/>
    <w:rsid w:val="00A971AE"/>
    <w:rsid w:val="00AA0BD1"/>
    <w:rsid w:val="00AA359A"/>
    <w:rsid w:val="00AA38C3"/>
    <w:rsid w:val="00AC0EFD"/>
    <w:rsid w:val="00AC3897"/>
    <w:rsid w:val="00AD0230"/>
    <w:rsid w:val="00AD1202"/>
    <w:rsid w:val="00AD213B"/>
    <w:rsid w:val="00AD7DF2"/>
    <w:rsid w:val="00AE00D6"/>
    <w:rsid w:val="00AE2CBF"/>
    <w:rsid w:val="00AE70A4"/>
    <w:rsid w:val="00AF064C"/>
    <w:rsid w:val="00AF124F"/>
    <w:rsid w:val="00AF20AE"/>
    <w:rsid w:val="00AF701E"/>
    <w:rsid w:val="00B068FE"/>
    <w:rsid w:val="00B06CA1"/>
    <w:rsid w:val="00B07BAA"/>
    <w:rsid w:val="00B07CC6"/>
    <w:rsid w:val="00B1415A"/>
    <w:rsid w:val="00B1520E"/>
    <w:rsid w:val="00B238E9"/>
    <w:rsid w:val="00B26A20"/>
    <w:rsid w:val="00B363C1"/>
    <w:rsid w:val="00B36ED9"/>
    <w:rsid w:val="00B40C4D"/>
    <w:rsid w:val="00B51B0C"/>
    <w:rsid w:val="00B52024"/>
    <w:rsid w:val="00B549AA"/>
    <w:rsid w:val="00B632B4"/>
    <w:rsid w:val="00B714AF"/>
    <w:rsid w:val="00B7171D"/>
    <w:rsid w:val="00B72F87"/>
    <w:rsid w:val="00B80B7E"/>
    <w:rsid w:val="00B83615"/>
    <w:rsid w:val="00B84D75"/>
    <w:rsid w:val="00B94BA5"/>
    <w:rsid w:val="00BA006A"/>
    <w:rsid w:val="00BA15AD"/>
    <w:rsid w:val="00BA19E3"/>
    <w:rsid w:val="00BA41C1"/>
    <w:rsid w:val="00BA50C0"/>
    <w:rsid w:val="00BA5A8C"/>
    <w:rsid w:val="00BA786D"/>
    <w:rsid w:val="00BB01C5"/>
    <w:rsid w:val="00BB02A6"/>
    <w:rsid w:val="00BB65F3"/>
    <w:rsid w:val="00BC15CA"/>
    <w:rsid w:val="00BC3004"/>
    <w:rsid w:val="00BC3D58"/>
    <w:rsid w:val="00BC5559"/>
    <w:rsid w:val="00BD13D6"/>
    <w:rsid w:val="00BD1732"/>
    <w:rsid w:val="00BE115D"/>
    <w:rsid w:val="00BE2FB5"/>
    <w:rsid w:val="00BE6EBB"/>
    <w:rsid w:val="00BF2096"/>
    <w:rsid w:val="00BF7AE2"/>
    <w:rsid w:val="00C0263C"/>
    <w:rsid w:val="00C10AC5"/>
    <w:rsid w:val="00C11B64"/>
    <w:rsid w:val="00C12F0B"/>
    <w:rsid w:val="00C12F92"/>
    <w:rsid w:val="00C14309"/>
    <w:rsid w:val="00C165CA"/>
    <w:rsid w:val="00C17FA3"/>
    <w:rsid w:val="00C21E66"/>
    <w:rsid w:val="00C2774A"/>
    <w:rsid w:val="00C417BE"/>
    <w:rsid w:val="00C57C8A"/>
    <w:rsid w:val="00C64E0C"/>
    <w:rsid w:val="00C654F8"/>
    <w:rsid w:val="00C6591B"/>
    <w:rsid w:val="00C659FD"/>
    <w:rsid w:val="00C66E16"/>
    <w:rsid w:val="00C707EB"/>
    <w:rsid w:val="00C70847"/>
    <w:rsid w:val="00C71164"/>
    <w:rsid w:val="00C71E7E"/>
    <w:rsid w:val="00C727ED"/>
    <w:rsid w:val="00C741F8"/>
    <w:rsid w:val="00C75704"/>
    <w:rsid w:val="00C75FEC"/>
    <w:rsid w:val="00C82359"/>
    <w:rsid w:val="00C83402"/>
    <w:rsid w:val="00C834D9"/>
    <w:rsid w:val="00C908B8"/>
    <w:rsid w:val="00C93043"/>
    <w:rsid w:val="00CB1CC2"/>
    <w:rsid w:val="00CB26D6"/>
    <w:rsid w:val="00CB2F01"/>
    <w:rsid w:val="00CC0720"/>
    <w:rsid w:val="00CC07C0"/>
    <w:rsid w:val="00CC32FB"/>
    <w:rsid w:val="00CD3631"/>
    <w:rsid w:val="00CD3A68"/>
    <w:rsid w:val="00CD4930"/>
    <w:rsid w:val="00CD5303"/>
    <w:rsid w:val="00CD5BA3"/>
    <w:rsid w:val="00CD66C0"/>
    <w:rsid w:val="00CF1F2F"/>
    <w:rsid w:val="00D06782"/>
    <w:rsid w:val="00D11500"/>
    <w:rsid w:val="00D13721"/>
    <w:rsid w:val="00D172A0"/>
    <w:rsid w:val="00D24CA9"/>
    <w:rsid w:val="00D261A9"/>
    <w:rsid w:val="00D264E2"/>
    <w:rsid w:val="00D26CE9"/>
    <w:rsid w:val="00D26D4A"/>
    <w:rsid w:val="00D31B0D"/>
    <w:rsid w:val="00D325AE"/>
    <w:rsid w:val="00D32BCA"/>
    <w:rsid w:val="00D331FE"/>
    <w:rsid w:val="00D33AF8"/>
    <w:rsid w:val="00D34B1C"/>
    <w:rsid w:val="00D41233"/>
    <w:rsid w:val="00D4343E"/>
    <w:rsid w:val="00D653BE"/>
    <w:rsid w:val="00D666DB"/>
    <w:rsid w:val="00D72031"/>
    <w:rsid w:val="00D72E77"/>
    <w:rsid w:val="00D74466"/>
    <w:rsid w:val="00D74F00"/>
    <w:rsid w:val="00D762E0"/>
    <w:rsid w:val="00D95AF8"/>
    <w:rsid w:val="00D970AC"/>
    <w:rsid w:val="00DA56EF"/>
    <w:rsid w:val="00DA64CE"/>
    <w:rsid w:val="00DB0350"/>
    <w:rsid w:val="00DB0490"/>
    <w:rsid w:val="00DB07A9"/>
    <w:rsid w:val="00DB0EFE"/>
    <w:rsid w:val="00DB5D20"/>
    <w:rsid w:val="00DB6A32"/>
    <w:rsid w:val="00DC0869"/>
    <w:rsid w:val="00DC1FF9"/>
    <w:rsid w:val="00DC3251"/>
    <w:rsid w:val="00DC3FF0"/>
    <w:rsid w:val="00DC43E7"/>
    <w:rsid w:val="00DC4906"/>
    <w:rsid w:val="00DD1303"/>
    <w:rsid w:val="00DD203E"/>
    <w:rsid w:val="00DD2D50"/>
    <w:rsid w:val="00DE77AA"/>
    <w:rsid w:val="00DF0B1A"/>
    <w:rsid w:val="00DF1AB4"/>
    <w:rsid w:val="00DF716D"/>
    <w:rsid w:val="00E02E9D"/>
    <w:rsid w:val="00E06235"/>
    <w:rsid w:val="00E14296"/>
    <w:rsid w:val="00E37767"/>
    <w:rsid w:val="00E41060"/>
    <w:rsid w:val="00E42FCA"/>
    <w:rsid w:val="00E45171"/>
    <w:rsid w:val="00E64393"/>
    <w:rsid w:val="00E65DD5"/>
    <w:rsid w:val="00E67115"/>
    <w:rsid w:val="00E80CEB"/>
    <w:rsid w:val="00E937F4"/>
    <w:rsid w:val="00EA54B3"/>
    <w:rsid w:val="00EC0771"/>
    <w:rsid w:val="00EC0A62"/>
    <w:rsid w:val="00EC5601"/>
    <w:rsid w:val="00EC596C"/>
    <w:rsid w:val="00ED0E67"/>
    <w:rsid w:val="00ED58FD"/>
    <w:rsid w:val="00ED6BEA"/>
    <w:rsid w:val="00EE4D26"/>
    <w:rsid w:val="00EE6B6E"/>
    <w:rsid w:val="00EE722B"/>
    <w:rsid w:val="00EF0745"/>
    <w:rsid w:val="00EF5C1B"/>
    <w:rsid w:val="00F02105"/>
    <w:rsid w:val="00F12D95"/>
    <w:rsid w:val="00F22E03"/>
    <w:rsid w:val="00F23A0A"/>
    <w:rsid w:val="00F27CE1"/>
    <w:rsid w:val="00F33994"/>
    <w:rsid w:val="00F36F82"/>
    <w:rsid w:val="00F41478"/>
    <w:rsid w:val="00F46218"/>
    <w:rsid w:val="00F46B6A"/>
    <w:rsid w:val="00F52824"/>
    <w:rsid w:val="00F620C5"/>
    <w:rsid w:val="00F6542A"/>
    <w:rsid w:val="00F66926"/>
    <w:rsid w:val="00F67FFC"/>
    <w:rsid w:val="00F71568"/>
    <w:rsid w:val="00F71F99"/>
    <w:rsid w:val="00F72B75"/>
    <w:rsid w:val="00F74522"/>
    <w:rsid w:val="00F755D9"/>
    <w:rsid w:val="00F764AD"/>
    <w:rsid w:val="00F76E56"/>
    <w:rsid w:val="00F80BE8"/>
    <w:rsid w:val="00F84345"/>
    <w:rsid w:val="00F90FA2"/>
    <w:rsid w:val="00F9233E"/>
    <w:rsid w:val="00F92881"/>
    <w:rsid w:val="00FA245A"/>
    <w:rsid w:val="00FB371F"/>
    <w:rsid w:val="00FB77DE"/>
    <w:rsid w:val="00FC6B87"/>
    <w:rsid w:val="00FD286C"/>
    <w:rsid w:val="00FD3154"/>
    <w:rsid w:val="00FD6BC1"/>
    <w:rsid w:val="00FD7235"/>
    <w:rsid w:val="00FD7236"/>
    <w:rsid w:val="00FE02AB"/>
    <w:rsid w:val="00FE6284"/>
    <w:rsid w:val="00FE629C"/>
    <w:rsid w:val="00FF2044"/>
    <w:rsid w:val="00FF5C57"/>
    <w:rsid w:val="48C48E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E1"/>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character" w:styleId="Mentionnonrsolue">
    <w:name w:val="Unresolved Mention"/>
    <w:basedOn w:val="Policepardfaut"/>
    <w:uiPriority w:val="99"/>
    <w:semiHidden/>
    <w:unhideWhenUsed/>
    <w:rsid w:val="004F3061"/>
    <w:rPr>
      <w:color w:val="605E5C"/>
      <w:shd w:val="clear" w:color="auto" w:fill="E1DFDD"/>
    </w:rPr>
  </w:style>
  <w:style w:type="paragraph" w:styleId="Notedebasdepage">
    <w:name w:val="footnote text"/>
    <w:basedOn w:val="Normal"/>
    <w:link w:val="NotedebasdepageCar"/>
    <w:uiPriority w:val="99"/>
    <w:semiHidden/>
    <w:unhideWhenUsed/>
    <w:rsid w:val="00662E4A"/>
    <w:pPr>
      <w:spacing w:before="0" w:after="0" w:line="240" w:lineRule="auto"/>
    </w:pPr>
  </w:style>
  <w:style w:type="character" w:customStyle="1" w:styleId="NotedebasdepageCar">
    <w:name w:val="Note de bas de page Car"/>
    <w:basedOn w:val="Policepardfaut"/>
    <w:link w:val="Notedebasdepage"/>
    <w:uiPriority w:val="99"/>
    <w:semiHidden/>
    <w:rsid w:val="00662E4A"/>
  </w:style>
  <w:style w:type="character" w:styleId="Appelnotedebasdep">
    <w:name w:val="footnote reference"/>
    <w:basedOn w:val="Policepardfaut"/>
    <w:uiPriority w:val="99"/>
    <w:semiHidden/>
    <w:unhideWhenUsed/>
    <w:rsid w:val="00662E4A"/>
    <w:rPr>
      <w:vertAlign w:val="superscript"/>
    </w:rPr>
  </w:style>
  <w:style w:type="paragraph" w:customStyle="1" w:styleId="paragraph">
    <w:name w:val="paragraph"/>
    <w:basedOn w:val="Normal"/>
    <w:rsid w:val="00C417BE"/>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C417BE"/>
  </w:style>
  <w:style w:type="character" w:customStyle="1" w:styleId="eop">
    <w:name w:val="eop"/>
    <w:basedOn w:val="Policepardfaut"/>
    <w:rsid w:val="00C4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56">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46004214">
      <w:bodyDiv w:val="1"/>
      <w:marLeft w:val="0"/>
      <w:marRight w:val="0"/>
      <w:marTop w:val="0"/>
      <w:marBottom w:val="0"/>
      <w:divBdr>
        <w:top w:val="none" w:sz="0" w:space="0" w:color="auto"/>
        <w:left w:val="none" w:sz="0" w:space="0" w:color="auto"/>
        <w:bottom w:val="none" w:sz="0" w:space="0" w:color="auto"/>
        <w:right w:val="none" w:sz="0" w:space="0" w:color="auto"/>
      </w:divBdr>
    </w:div>
    <w:div w:id="751006908">
      <w:bodyDiv w:val="1"/>
      <w:marLeft w:val="0"/>
      <w:marRight w:val="0"/>
      <w:marTop w:val="0"/>
      <w:marBottom w:val="0"/>
      <w:divBdr>
        <w:top w:val="none" w:sz="0" w:space="0" w:color="auto"/>
        <w:left w:val="none" w:sz="0" w:space="0" w:color="auto"/>
        <w:bottom w:val="none" w:sz="0" w:space="0" w:color="auto"/>
        <w:right w:val="none" w:sz="0" w:space="0" w:color="auto"/>
      </w:divBdr>
      <w:divsChild>
        <w:div w:id="467211313">
          <w:marLeft w:val="547"/>
          <w:marRight w:val="0"/>
          <w:marTop w:val="0"/>
          <w:marBottom w:val="0"/>
          <w:divBdr>
            <w:top w:val="none" w:sz="0" w:space="0" w:color="auto"/>
            <w:left w:val="none" w:sz="0" w:space="0" w:color="auto"/>
            <w:bottom w:val="none" w:sz="0" w:space="0" w:color="auto"/>
            <w:right w:val="none" w:sz="0" w:space="0" w:color="auto"/>
          </w:divBdr>
        </w:div>
      </w:divsChild>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813447657">
      <w:bodyDiv w:val="1"/>
      <w:marLeft w:val="0"/>
      <w:marRight w:val="0"/>
      <w:marTop w:val="0"/>
      <w:marBottom w:val="0"/>
      <w:divBdr>
        <w:top w:val="none" w:sz="0" w:space="0" w:color="auto"/>
        <w:left w:val="none" w:sz="0" w:space="0" w:color="auto"/>
        <w:bottom w:val="none" w:sz="0" w:space="0" w:color="auto"/>
        <w:right w:val="none" w:sz="0" w:space="0" w:color="auto"/>
      </w:divBdr>
      <w:divsChild>
        <w:div w:id="374089225">
          <w:marLeft w:val="547"/>
          <w:marRight w:val="0"/>
          <w:marTop w:val="0"/>
          <w:marBottom w:val="0"/>
          <w:divBdr>
            <w:top w:val="none" w:sz="0" w:space="0" w:color="auto"/>
            <w:left w:val="none" w:sz="0" w:space="0" w:color="auto"/>
            <w:bottom w:val="none" w:sz="0" w:space="0" w:color="auto"/>
            <w:right w:val="none" w:sz="0" w:space="0" w:color="auto"/>
          </w:divBdr>
        </w:div>
      </w:divsChild>
    </w:div>
    <w:div w:id="1072194662">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2.xml><?xml version="1.0" encoding="utf-8"?>
<ds:datastoreItem xmlns:ds="http://schemas.openxmlformats.org/officeDocument/2006/customXml" ds:itemID="{28D15B86-D92D-420E-A893-C7613CFD01AE}">
  <ds:schemaRefs>
    <ds:schemaRef ds:uri="http://schemas.openxmlformats.org/officeDocument/2006/bibliography"/>
  </ds:schemaRefs>
</ds:datastoreItem>
</file>

<file path=customXml/itemProps3.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1218</TotalTime>
  <Pages>7</Pages>
  <Words>1100</Words>
  <Characters>6051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Turgeon</dc:creator>
  <cp:keywords/>
  <dc:description/>
  <cp:lastModifiedBy>Turgeon Valérie</cp:lastModifiedBy>
  <cp:revision>627</cp:revision>
  <dcterms:created xsi:type="dcterms:W3CDTF">2021-08-23T21:44:00Z</dcterms:created>
  <dcterms:modified xsi:type="dcterms:W3CDTF">2023-08-18T20:16:00Z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